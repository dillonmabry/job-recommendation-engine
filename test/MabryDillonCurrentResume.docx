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93D" w:rsidRPr="0042587D" w:rsidRDefault="00196492" w:rsidP="00EA75E6">
      <w:pPr>
        <w:pStyle w:val="SectionHeading"/>
        <w:rPr>
          <w:sz w:val="28"/>
          <w:szCs w:val="28"/>
        </w:rPr>
      </w:pPr>
      <w:r w:rsidRPr="0042587D">
        <w:rPr>
          <w:sz w:val="28"/>
          <w:szCs w:val="28"/>
        </w:rPr>
        <w:t xml:space="preserve">Professional </w:t>
      </w:r>
      <w:r w:rsidR="00375574" w:rsidRPr="0042587D">
        <w:rPr>
          <w:sz w:val="28"/>
          <w:szCs w:val="28"/>
        </w:rPr>
        <w:t>Experience</w:t>
      </w:r>
    </w:p>
    <w:p w:rsidR="005D41E1" w:rsidRPr="00FE74F1" w:rsidRDefault="001220E0" w:rsidP="00FE74F1">
      <w:pPr>
        <w:pStyle w:val="Subsection"/>
        <w:spacing w:after="120"/>
        <w:rPr>
          <w:sz w:val="26"/>
          <w:szCs w:val="26"/>
        </w:rPr>
      </w:pPr>
      <w:r w:rsidRPr="00FE74F1">
        <w:rPr>
          <w:sz w:val="26"/>
          <w:szCs w:val="26"/>
        </w:rPr>
        <w:t>Bank of America</w:t>
      </w:r>
      <w:r w:rsidR="00900829" w:rsidRPr="00FE74F1">
        <w:rPr>
          <w:sz w:val="26"/>
          <w:szCs w:val="26"/>
        </w:rPr>
        <w:t xml:space="preserve"> Corporation  </w:t>
      </w:r>
      <w:r w:rsidR="00762D98" w:rsidRPr="00FE74F1">
        <w:rPr>
          <w:sz w:val="26"/>
          <w:szCs w:val="26"/>
        </w:rPr>
        <w:t xml:space="preserve">-  Charlotte NC  </w:t>
      </w:r>
      <w:r w:rsidR="00FE2DFB" w:rsidRPr="00FE74F1">
        <w:rPr>
          <w:sz w:val="26"/>
          <w:szCs w:val="26"/>
        </w:rPr>
        <w:t xml:space="preserve">                          </w:t>
      </w:r>
    </w:p>
    <w:p w:rsidR="009726D2" w:rsidRPr="00FE2DFB" w:rsidRDefault="009726D2" w:rsidP="005D41E1">
      <w:pPr>
        <w:pStyle w:val="Subsection"/>
        <w:rPr>
          <w:sz w:val="24"/>
          <w:szCs w:val="24"/>
        </w:rPr>
      </w:pPr>
      <w:r w:rsidRPr="00FE2DFB">
        <w:rPr>
          <w:i/>
          <w:sz w:val="24"/>
          <w:szCs w:val="24"/>
        </w:rPr>
        <w:t>Officer - Global Technology Analyst</w:t>
      </w:r>
      <w:r w:rsidR="0048240B" w:rsidRPr="00FE2DFB">
        <w:rPr>
          <w:sz w:val="24"/>
          <w:szCs w:val="24"/>
        </w:rPr>
        <w:t xml:space="preserve">                      </w:t>
      </w:r>
      <w:r w:rsidR="0048240B" w:rsidRPr="00FE2DFB">
        <w:rPr>
          <w:sz w:val="24"/>
          <w:szCs w:val="24"/>
        </w:rPr>
        <w:tab/>
      </w:r>
      <w:r w:rsidR="0048240B" w:rsidRPr="00FE2DFB">
        <w:rPr>
          <w:sz w:val="24"/>
          <w:szCs w:val="24"/>
        </w:rPr>
        <w:tab/>
      </w:r>
      <w:r w:rsidR="0048240B" w:rsidRPr="00FE2DFB">
        <w:rPr>
          <w:sz w:val="24"/>
          <w:szCs w:val="24"/>
        </w:rPr>
        <w:tab/>
      </w:r>
      <w:r w:rsidR="0048240B" w:rsidRPr="00FE2DFB">
        <w:rPr>
          <w:sz w:val="24"/>
          <w:szCs w:val="24"/>
        </w:rPr>
        <w:tab/>
      </w:r>
      <w:r w:rsidR="00FE2DFB">
        <w:rPr>
          <w:sz w:val="24"/>
          <w:szCs w:val="24"/>
        </w:rPr>
        <w:t xml:space="preserve">                 </w:t>
      </w:r>
      <w:r w:rsidR="0048240B" w:rsidRPr="00FE2DFB">
        <w:rPr>
          <w:sz w:val="24"/>
          <w:szCs w:val="24"/>
        </w:rPr>
        <w:t>May 2017 - Current </w:t>
      </w:r>
    </w:p>
    <w:p w:rsidR="009726D2" w:rsidRDefault="009F5721" w:rsidP="009F5721">
      <w:pPr>
        <w:pStyle w:val="ListBullet"/>
        <w:numPr>
          <w:ilvl w:val="0"/>
          <w:numId w:val="26"/>
        </w:numPr>
        <w:ind w:right="86"/>
        <w:jc w:val="both"/>
      </w:pPr>
      <w:r>
        <w:t>Design, develop, and test natural language processing models for improving business analyst processes using Python, NLTK, Spacy, and Stanford statistical platforms</w:t>
      </w:r>
    </w:p>
    <w:p w:rsidR="0048240B" w:rsidRDefault="00E31A6B" w:rsidP="007A3545">
      <w:pPr>
        <w:pStyle w:val="ListBullet"/>
        <w:numPr>
          <w:ilvl w:val="0"/>
          <w:numId w:val="26"/>
        </w:numPr>
        <w:ind w:right="86"/>
        <w:jc w:val="both"/>
      </w:pPr>
      <w:r>
        <w:t xml:space="preserve">Application lead </w:t>
      </w:r>
      <w:r w:rsidR="004520DA">
        <w:t>for metadata user interface</w:t>
      </w:r>
      <w:r w:rsidR="00DD1874">
        <w:t xml:space="preserve"> including latest Angular principles and SPA application design</w:t>
      </w:r>
    </w:p>
    <w:p w:rsidR="009726D2" w:rsidRDefault="009726D2" w:rsidP="007A3545">
      <w:pPr>
        <w:pStyle w:val="ListBullet"/>
        <w:numPr>
          <w:ilvl w:val="0"/>
          <w:numId w:val="26"/>
        </w:numPr>
        <w:ind w:right="86"/>
        <w:jc w:val="both"/>
      </w:pPr>
      <w:r>
        <w:t xml:space="preserve">Plan key </w:t>
      </w:r>
      <w:r w:rsidR="00705280">
        <w:t>data mappings using TSQL, JSON</w:t>
      </w:r>
      <w:r w:rsidR="004520DA">
        <w:t>/No-SQL</w:t>
      </w:r>
      <w:r w:rsidR="00705280">
        <w:t xml:space="preserve">, and .NET integration testing </w:t>
      </w:r>
      <w:r w:rsidR="00DE7772">
        <w:t>large datasets in general</w:t>
      </w:r>
      <w:r w:rsidR="00705280">
        <w:t xml:space="preserve"> </w:t>
      </w:r>
    </w:p>
    <w:p w:rsidR="00DD1874" w:rsidRDefault="00DD1874" w:rsidP="007A3545">
      <w:pPr>
        <w:pStyle w:val="ListBullet"/>
        <w:numPr>
          <w:ilvl w:val="0"/>
          <w:numId w:val="26"/>
        </w:numPr>
        <w:ind w:right="86"/>
        <w:jc w:val="both"/>
      </w:pPr>
      <w:r>
        <w:t>Enhance software build automation converting entire code base from SVN to Git and using contin</w:t>
      </w:r>
      <w:r w:rsidR="001D119A">
        <w:t>u</w:t>
      </w:r>
      <w:r>
        <w:t>ous integration principles with Jenkins, Artifactory package builds</w:t>
      </w:r>
      <w:r w:rsidR="007A3545">
        <w:t>, and DevOps tools</w:t>
      </w:r>
    </w:p>
    <w:p w:rsidR="00DD1874" w:rsidRDefault="00DD1874" w:rsidP="007A3545">
      <w:pPr>
        <w:pStyle w:val="ListBullet"/>
        <w:numPr>
          <w:ilvl w:val="0"/>
          <w:numId w:val="26"/>
        </w:numPr>
        <w:ind w:right="86"/>
        <w:jc w:val="both"/>
      </w:pPr>
      <w:r>
        <w:t>Utilize web minification techniques/tools such as Gulp/Webpack to decrease application build sizes</w:t>
      </w:r>
      <w:r w:rsidR="00FE74F1">
        <w:t xml:space="preserve"> as well as build reusable </w:t>
      </w:r>
      <w:r w:rsidR="001D119A">
        <w:t>Typescript</w:t>
      </w:r>
      <w:r w:rsidR="00FE74F1">
        <w:t xml:space="preserve"> components</w:t>
      </w:r>
    </w:p>
    <w:p w:rsidR="00631DBA" w:rsidRDefault="00631DBA" w:rsidP="007A3545">
      <w:pPr>
        <w:pStyle w:val="ListBullet"/>
        <w:numPr>
          <w:ilvl w:val="0"/>
          <w:numId w:val="26"/>
        </w:numPr>
        <w:ind w:right="86"/>
        <w:jc w:val="both"/>
      </w:pPr>
      <w:r>
        <w:t xml:space="preserve">Analyze and perform data validations for metadata core data lineage end-to-end flows </w:t>
      </w:r>
    </w:p>
    <w:p w:rsidR="005D41E1" w:rsidRPr="00FE2DFB" w:rsidRDefault="00FE74F1" w:rsidP="005D41E1">
      <w:pPr>
        <w:pStyle w:val="Subsection"/>
        <w:rPr>
          <w:sz w:val="24"/>
          <w:szCs w:val="24"/>
        </w:rPr>
        <w:sectPr w:rsidR="005D41E1" w:rsidRPr="00FE2DFB" w:rsidSect="000D6361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1080" w:bottom="1080" w:left="1080" w:header="432" w:footer="576" w:gutter="0"/>
          <w:pgNumType w:start="1"/>
          <w:cols w:space="720"/>
          <w:titlePg/>
          <w:docGrid w:linePitch="360"/>
        </w:sectPr>
      </w:pPr>
      <w:r>
        <w:rPr>
          <w:i/>
          <w:sz w:val="24"/>
          <w:szCs w:val="24"/>
        </w:rPr>
        <w:t>Intern - Applied Technology Program</w:t>
      </w:r>
      <w:r w:rsidR="009726D2" w:rsidRPr="00FE2DFB">
        <w:rPr>
          <w:i/>
          <w:sz w:val="24"/>
          <w:szCs w:val="24"/>
        </w:rPr>
        <w:tab/>
      </w:r>
      <w:r w:rsidR="009726D2" w:rsidRPr="00FE2DFB">
        <w:rPr>
          <w:i/>
          <w:sz w:val="24"/>
          <w:szCs w:val="24"/>
        </w:rPr>
        <w:tab/>
      </w:r>
      <w:r w:rsidR="009726D2" w:rsidRPr="00FE2DFB">
        <w:rPr>
          <w:i/>
          <w:sz w:val="24"/>
          <w:szCs w:val="24"/>
        </w:rPr>
        <w:tab/>
      </w:r>
      <w:r w:rsidR="00FE2DFB">
        <w:rPr>
          <w:sz w:val="24"/>
          <w:szCs w:val="24"/>
        </w:rPr>
        <w:t xml:space="preserve">   </w:t>
      </w:r>
      <w:r w:rsidR="00A0085E">
        <w:rPr>
          <w:sz w:val="24"/>
          <w:szCs w:val="24"/>
        </w:rPr>
        <w:tab/>
        <w:t xml:space="preserve">   </w:t>
      </w:r>
      <w:r w:rsidR="00FE2DF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</w:t>
      </w:r>
      <w:r w:rsidR="009726D2" w:rsidRPr="00FE2DFB">
        <w:rPr>
          <w:sz w:val="24"/>
          <w:szCs w:val="24"/>
        </w:rPr>
        <w:t>January 2016 - May 2017 </w:t>
      </w:r>
    </w:p>
    <w:p w:rsidR="00DD1874" w:rsidRDefault="007A3545" w:rsidP="003B07DD">
      <w:pPr>
        <w:pStyle w:val="ListBullet"/>
        <w:numPr>
          <w:ilvl w:val="0"/>
          <w:numId w:val="26"/>
        </w:numPr>
        <w:ind w:right="86"/>
        <w:jc w:val="both"/>
      </w:pPr>
      <w:r>
        <w:lastRenderedPageBreak/>
        <w:t xml:space="preserve">Worked as a software engineer </w:t>
      </w:r>
      <w:r w:rsidR="00DD1874">
        <w:t>for Corporate Treasury team</w:t>
      </w:r>
      <w:r>
        <w:t xml:space="preserve"> and Risk Retail Technologies </w:t>
      </w:r>
      <w:r w:rsidR="00FE74F1">
        <w:t xml:space="preserve">developing capabilities for data management visualization tools with D3JS, C# </w:t>
      </w:r>
      <w:r>
        <w:t>LINQ, and Oracle database client</w:t>
      </w:r>
    </w:p>
    <w:p w:rsidR="00166C4C" w:rsidRDefault="00DD1874" w:rsidP="003B07DD">
      <w:pPr>
        <w:pStyle w:val="ListBullet"/>
        <w:numPr>
          <w:ilvl w:val="0"/>
          <w:numId w:val="26"/>
        </w:numPr>
        <w:ind w:right="86"/>
        <w:jc w:val="both"/>
      </w:pPr>
      <w:r>
        <w:t>En</w:t>
      </w:r>
      <w:r w:rsidR="007A3545">
        <w:t xml:space="preserve">hance production support team </w:t>
      </w:r>
      <w:r>
        <w:t>Java/JSP enterprise application with XML/SQL database interactions</w:t>
      </w:r>
    </w:p>
    <w:p w:rsidR="009726D2" w:rsidRDefault="0038198C" w:rsidP="00FE74F1">
      <w:pPr>
        <w:pStyle w:val="ListBullet"/>
        <w:numPr>
          <w:ilvl w:val="0"/>
          <w:numId w:val="26"/>
        </w:numPr>
        <w:ind w:right="86"/>
        <w:jc w:val="both"/>
      </w:pPr>
      <w:r>
        <w:t>Improved team efficiency</w:t>
      </w:r>
      <w:r w:rsidR="0048240B">
        <w:t xml:space="preserve"> during </w:t>
      </w:r>
      <w:r>
        <w:t>development lifecycle for metadata reporting by patching defects</w:t>
      </w:r>
      <w:r w:rsidR="0048240B">
        <w:t>, user requirements updates, and architecture documentation</w:t>
      </w:r>
    </w:p>
    <w:p w:rsidR="0042587D" w:rsidRDefault="00FE74F1" w:rsidP="0042587D">
      <w:pPr>
        <w:pStyle w:val="ListBullet"/>
        <w:numPr>
          <w:ilvl w:val="0"/>
          <w:numId w:val="19"/>
        </w:numPr>
        <w:ind w:left="360" w:right="86" w:hanging="216"/>
        <w:jc w:val="both"/>
      </w:pPr>
      <w:r>
        <w:t>Develop entire software-engineering based curriculum for incoming applied technology class with SQL fundamentals, core testing principles, OOP concepts, and Agile methodologies</w:t>
      </w:r>
    </w:p>
    <w:p w:rsidR="0042587D" w:rsidRDefault="0042587D" w:rsidP="0042587D">
      <w:pPr>
        <w:pStyle w:val="ListBullet"/>
        <w:numPr>
          <w:ilvl w:val="0"/>
          <w:numId w:val="0"/>
        </w:numPr>
        <w:ind w:left="144" w:right="86" w:hanging="144"/>
        <w:jc w:val="both"/>
        <w:sectPr w:rsidR="0042587D" w:rsidSect="00A54F91">
          <w:type w:val="continuous"/>
          <w:pgSz w:w="12240" w:h="15840"/>
          <w:pgMar w:top="576" w:right="1080" w:bottom="1080" w:left="1080" w:header="720" w:footer="720" w:gutter="0"/>
          <w:pgNumType w:start="1"/>
          <w:cols w:space="288"/>
          <w:titlePg/>
          <w:docGrid w:linePitch="360"/>
        </w:sectPr>
      </w:pPr>
    </w:p>
    <w:p w:rsidR="005D41E1" w:rsidRPr="0042587D" w:rsidRDefault="00E7225B" w:rsidP="00637F5E">
      <w:pPr>
        <w:pStyle w:val="Subsection"/>
        <w:spacing w:before="160" w:after="120"/>
        <w:rPr>
          <w:sz w:val="26"/>
          <w:szCs w:val="26"/>
        </w:rPr>
      </w:pPr>
      <w:r w:rsidRPr="0042587D">
        <w:rPr>
          <w:sz w:val="26"/>
          <w:szCs w:val="26"/>
        </w:rPr>
        <w:lastRenderedPageBreak/>
        <w:t>En</w:t>
      </w:r>
      <w:r w:rsidR="00762D98" w:rsidRPr="0042587D">
        <w:rPr>
          <w:sz w:val="26"/>
          <w:szCs w:val="26"/>
        </w:rPr>
        <w:t>crypted Labs</w:t>
      </w:r>
      <w:r w:rsidR="00900829" w:rsidRPr="0042587D">
        <w:rPr>
          <w:sz w:val="26"/>
          <w:szCs w:val="26"/>
        </w:rPr>
        <w:t xml:space="preserve"> Software  </w:t>
      </w:r>
      <w:r w:rsidR="00762D98" w:rsidRPr="0042587D">
        <w:rPr>
          <w:sz w:val="26"/>
          <w:szCs w:val="26"/>
        </w:rPr>
        <w:t xml:space="preserve">-  Charlotte NC  </w:t>
      </w:r>
      <w:r w:rsidRPr="0042587D">
        <w:rPr>
          <w:sz w:val="26"/>
          <w:szCs w:val="26"/>
        </w:rPr>
        <w:t xml:space="preserve"> </w:t>
      </w:r>
      <w:r w:rsidR="00900829" w:rsidRPr="0042587D">
        <w:rPr>
          <w:sz w:val="26"/>
          <w:szCs w:val="26"/>
        </w:rPr>
        <w:tab/>
      </w:r>
      <w:r w:rsidR="00900829" w:rsidRPr="0042587D">
        <w:rPr>
          <w:sz w:val="26"/>
          <w:szCs w:val="26"/>
        </w:rPr>
        <w:tab/>
      </w:r>
      <w:r w:rsidR="00900829" w:rsidRPr="0042587D">
        <w:rPr>
          <w:sz w:val="26"/>
          <w:szCs w:val="26"/>
        </w:rPr>
        <w:tab/>
      </w:r>
      <w:r w:rsidR="00900829" w:rsidRPr="0042587D">
        <w:rPr>
          <w:sz w:val="26"/>
          <w:szCs w:val="26"/>
        </w:rPr>
        <w:tab/>
      </w:r>
      <w:r w:rsidR="00900829" w:rsidRPr="0042587D">
        <w:rPr>
          <w:i/>
          <w:sz w:val="26"/>
          <w:szCs w:val="26"/>
        </w:rPr>
        <w:t xml:space="preserve">            </w:t>
      </w:r>
    </w:p>
    <w:p w:rsidR="005F49F3" w:rsidRPr="00FE2DFB" w:rsidRDefault="00900829" w:rsidP="005D41E1">
      <w:pPr>
        <w:pStyle w:val="Subsection"/>
        <w:rPr>
          <w:i/>
          <w:sz w:val="24"/>
          <w:szCs w:val="24"/>
        </w:rPr>
      </w:pPr>
      <w:r w:rsidRPr="00FE2DFB">
        <w:rPr>
          <w:i/>
          <w:sz w:val="24"/>
          <w:szCs w:val="24"/>
        </w:rPr>
        <w:t xml:space="preserve">Back-End Tech </w:t>
      </w:r>
      <w:r w:rsidR="0055440B" w:rsidRPr="00FE2DFB">
        <w:rPr>
          <w:i/>
          <w:sz w:val="24"/>
          <w:szCs w:val="24"/>
        </w:rPr>
        <w:t xml:space="preserve">- </w:t>
      </w:r>
      <w:r w:rsidR="00A0085E">
        <w:rPr>
          <w:i/>
          <w:sz w:val="24"/>
          <w:szCs w:val="24"/>
        </w:rPr>
        <w:t xml:space="preserve">Programming </w:t>
      </w:r>
      <w:r w:rsidR="005D41E1" w:rsidRPr="00FE2DFB">
        <w:rPr>
          <w:i/>
          <w:sz w:val="24"/>
          <w:szCs w:val="24"/>
        </w:rPr>
        <w:t>Consultant</w:t>
      </w:r>
      <w:r w:rsidR="00FE2DFB" w:rsidRPr="00FE2DFB">
        <w:rPr>
          <w:sz w:val="24"/>
          <w:szCs w:val="24"/>
        </w:rPr>
        <w:t xml:space="preserve"> </w:t>
      </w:r>
      <w:r w:rsidR="00FE2DFB">
        <w:rPr>
          <w:sz w:val="24"/>
          <w:szCs w:val="24"/>
        </w:rPr>
        <w:tab/>
      </w:r>
      <w:r w:rsidR="00E62601">
        <w:rPr>
          <w:sz w:val="24"/>
          <w:szCs w:val="24"/>
        </w:rPr>
        <w:t xml:space="preserve">      </w:t>
      </w:r>
      <w:r w:rsidR="00A0085E">
        <w:rPr>
          <w:sz w:val="24"/>
          <w:szCs w:val="24"/>
        </w:rPr>
        <w:tab/>
      </w:r>
      <w:r w:rsidR="00A0085E">
        <w:rPr>
          <w:sz w:val="24"/>
          <w:szCs w:val="24"/>
        </w:rPr>
        <w:tab/>
      </w:r>
      <w:r w:rsidR="00A0085E">
        <w:rPr>
          <w:sz w:val="24"/>
          <w:szCs w:val="24"/>
        </w:rPr>
        <w:tab/>
        <w:t xml:space="preserve">      </w:t>
      </w:r>
      <w:r w:rsidR="00FE2DFB" w:rsidRPr="00FE2DFB">
        <w:rPr>
          <w:sz w:val="24"/>
          <w:szCs w:val="24"/>
        </w:rPr>
        <w:t>October 2015 - December 2015 </w:t>
      </w:r>
    </w:p>
    <w:p w:rsidR="0048240B" w:rsidRPr="0048240B" w:rsidRDefault="005F49F3" w:rsidP="0048240B">
      <w:pPr>
        <w:pStyle w:val="ListBullet"/>
        <w:numPr>
          <w:ilvl w:val="0"/>
          <w:numId w:val="27"/>
        </w:numPr>
        <w:jc w:val="both"/>
        <w:rPr>
          <w:i/>
          <w:sz w:val="20"/>
          <w:szCs w:val="20"/>
        </w:rPr>
      </w:pPr>
      <w:r>
        <w:t xml:space="preserve">Designed </w:t>
      </w:r>
      <w:r w:rsidR="004B69D7">
        <w:t xml:space="preserve">mobile friendly small business </w:t>
      </w:r>
      <w:r w:rsidR="00631DBA">
        <w:t xml:space="preserve">websites using intuitive UIs </w:t>
      </w:r>
      <w:r w:rsidR="007A3545">
        <w:t>as well as backend fixes</w:t>
      </w:r>
      <w:r w:rsidR="00631DBA">
        <w:t xml:space="preserve"> </w:t>
      </w:r>
    </w:p>
    <w:p w:rsidR="0048240B" w:rsidRPr="0048240B" w:rsidRDefault="007A3545" w:rsidP="0048240B">
      <w:pPr>
        <w:pStyle w:val="ListBullet"/>
        <w:numPr>
          <w:ilvl w:val="0"/>
          <w:numId w:val="27"/>
        </w:numPr>
        <w:jc w:val="both"/>
        <w:rPr>
          <w:i/>
          <w:sz w:val="20"/>
          <w:szCs w:val="20"/>
        </w:rPr>
        <w:sectPr w:rsidR="0048240B" w:rsidRPr="0048240B" w:rsidSect="00EF7E52">
          <w:type w:val="continuous"/>
          <w:pgSz w:w="12240" w:h="15840"/>
          <w:pgMar w:top="1080" w:right="1080" w:bottom="1080" w:left="1080" w:header="720" w:footer="720" w:gutter="0"/>
          <w:pgNumType w:start="1"/>
          <w:cols w:space="720"/>
          <w:titlePg/>
          <w:docGrid w:linePitch="360"/>
        </w:sectPr>
      </w:pPr>
      <w:r>
        <w:t xml:space="preserve">Led design experience </w:t>
      </w:r>
      <w:r w:rsidR="0048240B">
        <w:t>for e-</w:t>
      </w:r>
      <w:r w:rsidR="00632E5F">
        <w:t>commerce layout for crypto-currency based marketplace backed by investors</w:t>
      </w:r>
    </w:p>
    <w:p w:rsidR="007A3545" w:rsidRDefault="00FE74F1" w:rsidP="00631DBA">
      <w:pPr>
        <w:pStyle w:val="ListBullet"/>
        <w:numPr>
          <w:ilvl w:val="0"/>
          <w:numId w:val="27"/>
        </w:numPr>
        <w:jc w:val="both"/>
      </w:pPr>
      <w:r>
        <w:lastRenderedPageBreak/>
        <w:t>Maintained website infrastructure such as file read/write security acce</w:t>
      </w:r>
      <w:r w:rsidR="007A3545">
        <w:t>ss, SSL, and CDN region upgrades</w:t>
      </w:r>
    </w:p>
    <w:p w:rsidR="00631DBA" w:rsidRDefault="00631DBA" w:rsidP="007A3545">
      <w:pPr>
        <w:pStyle w:val="ListBullet"/>
        <w:numPr>
          <w:ilvl w:val="0"/>
          <w:numId w:val="27"/>
        </w:numPr>
        <w:spacing w:after="160"/>
        <w:jc w:val="both"/>
      </w:pPr>
      <w:r>
        <w:t>Developed chat application using web sockets for custom solution for interactions with customers</w:t>
      </w:r>
    </w:p>
    <w:p w:rsidR="00631DBA" w:rsidRDefault="00631DBA" w:rsidP="00631DBA">
      <w:pPr>
        <w:pStyle w:val="ListBullet"/>
        <w:numPr>
          <w:ilvl w:val="0"/>
          <w:numId w:val="0"/>
        </w:numPr>
        <w:spacing w:after="160"/>
        <w:ind w:left="360"/>
        <w:jc w:val="both"/>
        <w:sectPr w:rsidR="00631DBA" w:rsidSect="00A54F91">
          <w:type w:val="continuous"/>
          <w:pgSz w:w="12240" w:h="15840"/>
          <w:pgMar w:top="1080" w:right="1080" w:bottom="1080" w:left="1080" w:header="720" w:footer="720" w:gutter="0"/>
          <w:pgNumType w:start="1"/>
          <w:cols w:space="288"/>
          <w:titlePg/>
          <w:docGrid w:linePitch="360"/>
        </w:sectPr>
      </w:pPr>
    </w:p>
    <w:p w:rsidR="004B69D7" w:rsidRPr="0042587D" w:rsidRDefault="000D1351" w:rsidP="00EA75E6">
      <w:pPr>
        <w:pStyle w:val="SectionHeading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Technical </w:t>
      </w:r>
      <w:r w:rsidR="004B69D7" w:rsidRPr="0042587D">
        <w:rPr>
          <w:sz w:val="28"/>
          <w:szCs w:val="28"/>
        </w:rPr>
        <w:t>Skills</w:t>
      </w:r>
    </w:p>
    <w:p w:rsidR="00631DBA" w:rsidRPr="00631DBA" w:rsidRDefault="00631DBA" w:rsidP="00776DA2">
      <w:pPr>
        <w:pStyle w:val="ListBullet"/>
        <w:numPr>
          <w:ilvl w:val="0"/>
          <w:numId w:val="0"/>
        </w:numPr>
        <w:jc w:val="both"/>
      </w:pPr>
      <w:r>
        <w:rPr>
          <w:b/>
        </w:rPr>
        <w:t xml:space="preserve">Knowledge Areas: </w:t>
      </w:r>
      <w:r w:rsidRPr="003E3E90">
        <w:rPr>
          <w:i/>
          <w:w w:val="105"/>
        </w:rPr>
        <w:t xml:space="preserve">Application Development/Deployment, API Engineering, </w:t>
      </w:r>
      <w:r>
        <w:rPr>
          <w:i/>
          <w:w w:val="105"/>
        </w:rPr>
        <w:t>Data Analysis</w:t>
      </w:r>
      <w:r w:rsidRPr="003E3E90">
        <w:rPr>
          <w:i/>
          <w:w w:val="105"/>
        </w:rPr>
        <w:t>, Infrastructure, Architecture Reviews, Testing &amp; Quality, Data Engineering, Process Improvement</w:t>
      </w:r>
    </w:p>
    <w:p w:rsidR="000954D8" w:rsidRDefault="000D1351" w:rsidP="00776DA2">
      <w:pPr>
        <w:pStyle w:val="ListBullet"/>
        <w:numPr>
          <w:ilvl w:val="0"/>
          <w:numId w:val="0"/>
        </w:numPr>
        <w:jc w:val="both"/>
        <w:rPr>
          <w:i/>
          <w:spacing w:val="6"/>
          <w:w w:val="105"/>
        </w:rPr>
      </w:pPr>
      <w:r>
        <w:rPr>
          <w:b/>
        </w:rPr>
        <w:t xml:space="preserve">Core </w:t>
      </w:r>
      <w:r w:rsidR="00776DA2">
        <w:rPr>
          <w:b/>
        </w:rPr>
        <w:t>Programming Languages</w:t>
      </w:r>
      <w:r w:rsidR="000954D8">
        <w:rPr>
          <w:b/>
        </w:rPr>
        <w:t xml:space="preserve">: </w:t>
      </w:r>
      <w:r w:rsidR="000954D8" w:rsidRPr="003E3E90">
        <w:rPr>
          <w:i/>
          <w:spacing w:val="6"/>
          <w:w w:val="105"/>
        </w:rPr>
        <w:t>C#</w:t>
      </w:r>
      <w:r>
        <w:rPr>
          <w:i/>
          <w:spacing w:val="6"/>
          <w:w w:val="105"/>
        </w:rPr>
        <w:t xml:space="preserve">, Java, Python, </w:t>
      </w:r>
      <w:r w:rsidR="000954D8">
        <w:rPr>
          <w:i/>
          <w:spacing w:val="6"/>
          <w:w w:val="105"/>
        </w:rPr>
        <w:t>C</w:t>
      </w:r>
    </w:p>
    <w:p w:rsidR="000D1351" w:rsidRDefault="000D1351" w:rsidP="00776DA2">
      <w:pPr>
        <w:pStyle w:val="ListBullet"/>
        <w:numPr>
          <w:ilvl w:val="0"/>
          <w:numId w:val="0"/>
        </w:numPr>
        <w:jc w:val="both"/>
        <w:rPr>
          <w:i/>
          <w:spacing w:val="6"/>
          <w:w w:val="105"/>
        </w:rPr>
      </w:pPr>
      <w:r>
        <w:rPr>
          <w:b/>
        </w:rPr>
        <w:t>Front-End:</w:t>
      </w:r>
      <w:r w:rsidR="00631DBA">
        <w:rPr>
          <w:b/>
        </w:rPr>
        <w:t xml:space="preserve"> </w:t>
      </w:r>
      <w:r>
        <w:rPr>
          <w:i/>
          <w:spacing w:val="6"/>
          <w:w w:val="105"/>
        </w:rPr>
        <w:t>JavaScript (ES5, ES6),</w:t>
      </w:r>
      <w:r w:rsidR="00631DBA">
        <w:rPr>
          <w:i/>
          <w:spacing w:val="6"/>
          <w:w w:val="105"/>
        </w:rPr>
        <w:t xml:space="preserve"> TypeScript,</w:t>
      </w:r>
      <w:r>
        <w:rPr>
          <w:i/>
          <w:spacing w:val="6"/>
          <w:w w:val="105"/>
        </w:rPr>
        <w:t xml:space="preserve"> jQuery, AJAX, HTML5, Angular, AngularJS, React</w:t>
      </w:r>
      <w:r w:rsidR="00FD67C3">
        <w:rPr>
          <w:i/>
          <w:spacing w:val="6"/>
          <w:w w:val="105"/>
        </w:rPr>
        <w:t xml:space="preserve">, </w:t>
      </w:r>
      <w:r>
        <w:rPr>
          <w:i/>
          <w:spacing w:val="6"/>
          <w:w w:val="105"/>
        </w:rPr>
        <w:t>CSS</w:t>
      </w:r>
    </w:p>
    <w:p w:rsidR="000D1351" w:rsidRDefault="000D1351" w:rsidP="00776DA2">
      <w:pPr>
        <w:pStyle w:val="ListBullet"/>
        <w:numPr>
          <w:ilvl w:val="0"/>
          <w:numId w:val="0"/>
        </w:numPr>
        <w:jc w:val="both"/>
        <w:rPr>
          <w:i/>
          <w:spacing w:val="6"/>
          <w:w w:val="105"/>
        </w:rPr>
      </w:pPr>
      <w:r>
        <w:rPr>
          <w:b/>
        </w:rPr>
        <w:t xml:space="preserve">Back-End:  </w:t>
      </w:r>
      <w:r>
        <w:rPr>
          <w:i/>
          <w:spacing w:val="6"/>
          <w:w w:val="105"/>
        </w:rPr>
        <w:t>.NET, Entity Framework, Node, NPM, Express, Nginx, Apache, JSP Servlets, GraphQL</w:t>
      </w:r>
    </w:p>
    <w:p w:rsidR="000954D8" w:rsidRDefault="000954D8" w:rsidP="00776DA2">
      <w:pPr>
        <w:pStyle w:val="ListBullet"/>
        <w:numPr>
          <w:ilvl w:val="0"/>
          <w:numId w:val="0"/>
        </w:numPr>
        <w:jc w:val="both"/>
      </w:pPr>
      <w:r>
        <w:rPr>
          <w:b/>
        </w:rPr>
        <w:t>Databases:</w:t>
      </w:r>
      <w:r w:rsidRPr="00631DBA">
        <w:rPr>
          <w:b/>
          <w:w w:val="105"/>
        </w:rPr>
        <w:t xml:space="preserve"> </w:t>
      </w:r>
      <w:r w:rsidRPr="00631DBA">
        <w:rPr>
          <w:i/>
          <w:w w:val="105"/>
        </w:rPr>
        <w:t>SQL Server, Oracle, MongoDB, MySQL</w:t>
      </w:r>
    </w:p>
    <w:p w:rsidR="00F42554" w:rsidRDefault="000954D8" w:rsidP="00776DA2">
      <w:pPr>
        <w:pStyle w:val="ListBullet"/>
        <w:numPr>
          <w:ilvl w:val="0"/>
          <w:numId w:val="0"/>
        </w:numPr>
        <w:jc w:val="both"/>
        <w:rPr>
          <w:i/>
        </w:rPr>
      </w:pPr>
      <w:r>
        <w:rPr>
          <w:b/>
        </w:rPr>
        <w:t>Version Control</w:t>
      </w:r>
      <w:r w:rsidR="00F42554">
        <w:rPr>
          <w:b/>
        </w:rPr>
        <w:t xml:space="preserve">: </w:t>
      </w:r>
      <w:r w:rsidR="00F42554" w:rsidRPr="003E3E90">
        <w:rPr>
          <w:i/>
          <w:spacing w:val="6"/>
          <w:w w:val="105"/>
        </w:rPr>
        <w:t>Git, Subversio</w:t>
      </w:r>
      <w:r w:rsidR="00866131" w:rsidRPr="003E3E90">
        <w:rPr>
          <w:i/>
          <w:spacing w:val="6"/>
          <w:w w:val="105"/>
        </w:rPr>
        <w:t>n</w:t>
      </w:r>
    </w:p>
    <w:p w:rsidR="0010155E" w:rsidRDefault="002C2AE6" w:rsidP="00A54F91">
      <w:pPr>
        <w:pStyle w:val="ListBullet"/>
        <w:numPr>
          <w:ilvl w:val="0"/>
          <w:numId w:val="0"/>
        </w:numPr>
        <w:jc w:val="both"/>
        <w:rPr>
          <w:i/>
        </w:rPr>
      </w:pPr>
      <w:r>
        <w:rPr>
          <w:b/>
        </w:rPr>
        <w:t>DevOps</w:t>
      </w:r>
      <w:r w:rsidR="0010155E" w:rsidRPr="007E253C">
        <w:rPr>
          <w:b/>
        </w:rPr>
        <w:t>:</w:t>
      </w:r>
      <w:r w:rsidR="0010155E">
        <w:t xml:space="preserve"> </w:t>
      </w:r>
      <w:r w:rsidR="00B766F8">
        <w:t xml:space="preserve"> </w:t>
      </w:r>
      <w:r w:rsidR="000D1351">
        <w:rPr>
          <w:i/>
          <w:spacing w:val="6"/>
          <w:w w:val="105"/>
        </w:rPr>
        <w:t xml:space="preserve">Jenkins CI, Artifactory, Ansible, MSBuild, </w:t>
      </w:r>
      <w:r w:rsidRPr="003E3E90">
        <w:rPr>
          <w:i/>
          <w:spacing w:val="6"/>
          <w:w w:val="105"/>
        </w:rPr>
        <w:t>Docker, FaaS plat</w:t>
      </w:r>
      <w:r w:rsidR="0023534F" w:rsidRPr="003E3E90">
        <w:rPr>
          <w:i/>
          <w:spacing w:val="6"/>
          <w:w w:val="105"/>
        </w:rPr>
        <w:t>forms, virtual containers</w:t>
      </w:r>
      <w:r>
        <w:rPr>
          <w:i/>
          <w:spacing w:val="6"/>
        </w:rPr>
        <w:t xml:space="preserve"> </w:t>
      </w:r>
    </w:p>
    <w:p w:rsidR="00F42554" w:rsidRPr="007F2106" w:rsidRDefault="00F42554" w:rsidP="00A54F91">
      <w:pPr>
        <w:pStyle w:val="ListBullet"/>
        <w:numPr>
          <w:ilvl w:val="0"/>
          <w:numId w:val="0"/>
        </w:numPr>
        <w:jc w:val="both"/>
        <w:rPr>
          <w:i/>
          <w:spacing w:val="6"/>
        </w:rPr>
      </w:pPr>
      <w:r>
        <w:rPr>
          <w:b/>
        </w:rPr>
        <w:t xml:space="preserve">Testing </w:t>
      </w:r>
      <w:r w:rsidR="008C7522">
        <w:rPr>
          <w:b/>
        </w:rPr>
        <w:t>Frameworks</w:t>
      </w:r>
      <w:r>
        <w:rPr>
          <w:b/>
        </w:rPr>
        <w:t xml:space="preserve">: </w:t>
      </w:r>
      <w:r w:rsidR="002C2AE6" w:rsidRPr="003E3E90">
        <w:rPr>
          <w:i/>
          <w:spacing w:val="6"/>
          <w:w w:val="105"/>
        </w:rPr>
        <w:t>UI/browser Automation, Application Testing (JUnit, NUnit), Data Validation</w:t>
      </w:r>
    </w:p>
    <w:p w:rsidR="00BC3E49" w:rsidRDefault="00703978" w:rsidP="000D1351">
      <w:pPr>
        <w:pStyle w:val="ListBullet"/>
        <w:numPr>
          <w:ilvl w:val="0"/>
          <w:numId w:val="0"/>
        </w:numPr>
        <w:jc w:val="both"/>
        <w:rPr>
          <w:i/>
          <w:spacing w:val="6"/>
        </w:rPr>
      </w:pPr>
      <w:r>
        <w:rPr>
          <w:b/>
        </w:rPr>
        <w:t xml:space="preserve">Information </w:t>
      </w:r>
      <w:r w:rsidR="002C2AE6">
        <w:rPr>
          <w:b/>
        </w:rPr>
        <w:t>Security</w:t>
      </w:r>
      <w:r w:rsidRPr="007E253C">
        <w:rPr>
          <w:b/>
        </w:rPr>
        <w:t>:</w:t>
      </w:r>
      <w:r>
        <w:t xml:space="preserve"> </w:t>
      </w:r>
      <w:r w:rsidR="00B766F8">
        <w:t xml:space="preserve"> </w:t>
      </w:r>
      <w:r w:rsidR="002C2AE6" w:rsidRPr="003E3E90">
        <w:rPr>
          <w:i/>
          <w:spacing w:val="6"/>
          <w:w w:val="105"/>
        </w:rPr>
        <w:t>Firewall Management, Log Analysis, Intrusion Detection, Defensive Application Programming, Network Vulnerability Analysis</w:t>
      </w:r>
    </w:p>
    <w:p w:rsidR="000D1351" w:rsidRDefault="000D1351" w:rsidP="00CC75F7">
      <w:pPr>
        <w:pStyle w:val="ListBullet"/>
        <w:numPr>
          <w:ilvl w:val="0"/>
          <w:numId w:val="0"/>
        </w:numPr>
        <w:spacing w:after="160"/>
        <w:jc w:val="both"/>
        <w:rPr>
          <w:i/>
          <w:spacing w:val="6"/>
          <w:w w:val="105"/>
        </w:rPr>
      </w:pPr>
      <w:r>
        <w:rPr>
          <w:b/>
        </w:rPr>
        <w:t>Environments:</w:t>
      </w:r>
      <w:r>
        <w:t xml:space="preserve">  </w:t>
      </w:r>
      <w:r>
        <w:rPr>
          <w:i/>
          <w:spacing w:val="6"/>
          <w:w w:val="105"/>
        </w:rPr>
        <w:t xml:space="preserve">Windows, </w:t>
      </w:r>
      <w:r w:rsidR="00631DBA">
        <w:rPr>
          <w:i/>
          <w:spacing w:val="6"/>
          <w:w w:val="105"/>
        </w:rPr>
        <w:t>Unix, Visual Studio, VS Code, Eclipse, Netbeans</w:t>
      </w:r>
    </w:p>
    <w:p w:rsidR="007A66B2" w:rsidRPr="0042587D" w:rsidRDefault="007A66B2" w:rsidP="007A66B2">
      <w:pPr>
        <w:pStyle w:val="SectionHeading"/>
        <w:rPr>
          <w:sz w:val="28"/>
          <w:szCs w:val="28"/>
        </w:rPr>
      </w:pPr>
      <w:r>
        <w:rPr>
          <w:sz w:val="28"/>
          <w:szCs w:val="28"/>
        </w:rPr>
        <w:lastRenderedPageBreak/>
        <w:t>Freelance Projects</w:t>
      </w:r>
    </w:p>
    <w:p w:rsidR="007A66B2" w:rsidRDefault="007A66B2" w:rsidP="007A66B2">
      <w:pPr>
        <w:pStyle w:val="Subsection"/>
        <w:spacing w:before="160" w:after="120"/>
        <w:rPr>
          <w:sz w:val="26"/>
          <w:szCs w:val="26"/>
        </w:rPr>
      </w:pPr>
      <w:r>
        <w:rPr>
          <w:sz w:val="26"/>
          <w:szCs w:val="26"/>
        </w:rPr>
        <w:t>Housing Market Estimator</w:t>
      </w:r>
    </w:p>
    <w:p w:rsidR="007A66B2" w:rsidRDefault="007A66B2" w:rsidP="007A66B2">
      <w:pPr>
        <w:pStyle w:val="ListBullet"/>
        <w:numPr>
          <w:ilvl w:val="0"/>
          <w:numId w:val="27"/>
        </w:numPr>
        <w:jc w:val="both"/>
      </w:pPr>
      <w:r>
        <w:t>Created machine learning based pipeline to estimate housing prices for given area</w:t>
      </w:r>
      <w:r w:rsidR="009F5721">
        <w:t xml:space="preserve"> using APIs from Zillow along with open source machine learning toolkits</w:t>
      </w:r>
    </w:p>
    <w:p w:rsidR="007A66B2" w:rsidRDefault="009F5721" w:rsidP="007A66B2">
      <w:pPr>
        <w:pStyle w:val="ListBullet"/>
        <w:numPr>
          <w:ilvl w:val="0"/>
          <w:numId w:val="27"/>
        </w:numPr>
        <w:jc w:val="both"/>
      </w:pPr>
      <w:r>
        <w:t>Utilized APIs to integrate neighborhood security checks for zip codes along with price analysis</w:t>
      </w:r>
      <w:r w:rsidR="007A66B2">
        <w:t xml:space="preserve"> </w:t>
      </w:r>
    </w:p>
    <w:p w:rsidR="007A66B2" w:rsidRPr="007A66B2" w:rsidRDefault="007A66B2" w:rsidP="007A66B2">
      <w:pPr>
        <w:pStyle w:val="ListBullet"/>
        <w:numPr>
          <w:ilvl w:val="0"/>
          <w:numId w:val="27"/>
        </w:numPr>
        <w:jc w:val="both"/>
      </w:pPr>
      <w:r>
        <w:t>Integrated Java web application for users to check on accurate price models and used web scraping to gather appropriate data for ML pipeline</w:t>
      </w:r>
      <w:r w:rsidRPr="007A66B2">
        <w:rPr>
          <w:sz w:val="26"/>
          <w:szCs w:val="26"/>
        </w:rPr>
        <w:tab/>
      </w:r>
    </w:p>
    <w:p w:rsidR="007A66B2" w:rsidRDefault="007A66B2" w:rsidP="007A66B2">
      <w:pPr>
        <w:pStyle w:val="Subsection"/>
        <w:spacing w:before="160" w:after="120"/>
        <w:rPr>
          <w:sz w:val="26"/>
          <w:szCs w:val="26"/>
        </w:rPr>
      </w:pPr>
      <w:r>
        <w:rPr>
          <w:sz w:val="26"/>
          <w:szCs w:val="26"/>
        </w:rPr>
        <w:t>Distributed Systems DevOps Pipeline</w:t>
      </w:r>
    </w:p>
    <w:p w:rsidR="007A66B2" w:rsidRDefault="007A66B2" w:rsidP="007A66B2">
      <w:pPr>
        <w:pStyle w:val="ListBullet"/>
        <w:numPr>
          <w:ilvl w:val="0"/>
          <w:numId w:val="27"/>
        </w:numPr>
        <w:jc w:val="both"/>
      </w:pPr>
      <w:r>
        <w:t>Utilizing multiple machines created a distributed cluster using Docker Swarm to deploy and run services such as nginx containers, custom node applications, as well as reverse proxy for HTTPS</w:t>
      </w:r>
    </w:p>
    <w:p w:rsidR="007A66B2" w:rsidRDefault="007A66B2" w:rsidP="007A66B2">
      <w:pPr>
        <w:pStyle w:val="ListBullet"/>
        <w:numPr>
          <w:ilvl w:val="0"/>
          <w:numId w:val="27"/>
        </w:numPr>
        <w:jc w:val="both"/>
      </w:pPr>
      <w:r>
        <w:t>Created automated weekly backup process for cluster as well as health checks for down-time rollovers</w:t>
      </w:r>
    </w:p>
    <w:p w:rsidR="007A66B2" w:rsidRDefault="007A66B2" w:rsidP="007A66B2">
      <w:pPr>
        <w:pStyle w:val="ListBullet"/>
        <w:numPr>
          <w:ilvl w:val="0"/>
          <w:numId w:val="27"/>
        </w:numPr>
        <w:jc w:val="both"/>
      </w:pPr>
      <w:r>
        <w:t>Deployed a Discord (chat app) bot to listen for user requests and return results based on chat interactions</w:t>
      </w:r>
    </w:p>
    <w:p w:rsidR="007A66B2" w:rsidRDefault="007A66B2" w:rsidP="007A66B2">
      <w:pPr>
        <w:pStyle w:val="Subsection"/>
        <w:spacing w:before="160" w:after="120"/>
        <w:rPr>
          <w:sz w:val="26"/>
          <w:szCs w:val="26"/>
        </w:rPr>
      </w:pPr>
      <w:r>
        <w:rPr>
          <w:sz w:val="26"/>
          <w:szCs w:val="26"/>
        </w:rPr>
        <w:t>Personal Finance Dashboard</w:t>
      </w:r>
    </w:p>
    <w:p w:rsidR="007A66B2" w:rsidRDefault="007A66B2" w:rsidP="007A66B2">
      <w:pPr>
        <w:pStyle w:val="ListBullet"/>
        <w:numPr>
          <w:ilvl w:val="0"/>
          <w:numId w:val="27"/>
        </w:numPr>
        <w:jc w:val="both"/>
      </w:pPr>
      <w:r>
        <w:t>Designed fully custom from-scratch Java web application  using Google Firebase and JavaScript. Wrote authentication based on per-user profile and JSON rules for key-value store database</w:t>
      </w:r>
    </w:p>
    <w:p w:rsidR="007A66B2" w:rsidRDefault="00FD67C3" w:rsidP="00FD67C3">
      <w:pPr>
        <w:pStyle w:val="ListBullet"/>
        <w:numPr>
          <w:ilvl w:val="0"/>
          <w:numId w:val="27"/>
        </w:numPr>
        <w:spacing w:after="160"/>
        <w:jc w:val="both"/>
      </w:pPr>
      <w:r>
        <w:t>Integrated useful charts such as history grid of spending, finance over time, etc.</w:t>
      </w:r>
    </w:p>
    <w:p w:rsidR="007A66B2" w:rsidRPr="0048240B" w:rsidRDefault="007A66B2" w:rsidP="007A66B2">
      <w:pPr>
        <w:pStyle w:val="ListBullet"/>
        <w:numPr>
          <w:ilvl w:val="0"/>
          <w:numId w:val="0"/>
        </w:numPr>
        <w:ind w:left="144" w:hanging="144"/>
        <w:jc w:val="both"/>
        <w:rPr>
          <w:i/>
          <w:sz w:val="20"/>
          <w:szCs w:val="20"/>
        </w:rPr>
        <w:sectPr w:rsidR="007A66B2" w:rsidRPr="0048240B" w:rsidSect="009565E3">
          <w:type w:val="continuous"/>
          <w:pgSz w:w="12240" w:h="15840"/>
          <w:pgMar w:top="1080" w:right="1080" w:bottom="1080" w:left="1080" w:header="432" w:footer="720" w:gutter="0"/>
          <w:pgNumType w:start="1"/>
          <w:cols w:space="720"/>
          <w:titlePg/>
          <w:docGrid w:linePitch="360"/>
        </w:sectPr>
      </w:pPr>
    </w:p>
    <w:p w:rsidR="00CC75F7" w:rsidRPr="0042587D" w:rsidRDefault="00CC75F7" w:rsidP="00372DCE">
      <w:pPr>
        <w:pStyle w:val="SectionHeading"/>
        <w:rPr>
          <w:sz w:val="28"/>
          <w:szCs w:val="28"/>
        </w:rPr>
      </w:pPr>
      <w:r w:rsidRPr="0042587D">
        <w:rPr>
          <w:sz w:val="28"/>
          <w:szCs w:val="28"/>
        </w:rPr>
        <w:lastRenderedPageBreak/>
        <w:t>Education</w:t>
      </w:r>
    </w:p>
    <w:p w:rsidR="00CC75F7" w:rsidRPr="00637F5E" w:rsidRDefault="00CC75F7" w:rsidP="00372DCE">
      <w:pPr>
        <w:pStyle w:val="Subsection"/>
        <w:spacing w:before="0" w:after="120"/>
        <w:rPr>
          <w:sz w:val="24"/>
          <w:szCs w:val="24"/>
        </w:rPr>
      </w:pPr>
      <w:r w:rsidRPr="00637F5E">
        <w:rPr>
          <w:sz w:val="24"/>
          <w:szCs w:val="24"/>
        </w:rPr>
        <w:t>Bachelor of Science in Computer Science </w:t>
      </w:r>
      <w:r w:rsidRPr="00637F5E">
        <w:rPr>
          <w:sz w:val="24"/>
          <w:szCs w:val="24"/>
        </w:rPr>
        <w:tab/>
      </w:r>
      <w:r w:rsidRPr="00637F5E">
        <w:rPr>
          <w:sz w:val="24"/>
          <w:szCs w:val="24"/>
        </w:rPr>
        <w:tab/>
      </w:r>
      <w:r w:rsidRPr="00637F5E">
        <w:rPr>
          <w:sz w:val="24"/>
          <w:szCs w:val="24"/>
        </w:rPr>
        <w:tab/>
      </w:r>
      <w:r w:rsidRPr="00637F5E">
        <w:rPr>
          <w:sz w:val="24"/>
          <w:szCs w:val="24"/>
        </w:rPr>
        <w:tab/>
      </w:r>
      <w:r w:rsidR="00A304E9" w:rsidRPr="00637F5E">
        <w:rPr>
          <w:sz w:val="24"/>
          <w:szCs w:val="24"/>
        </w:rPr>
        <w:t xml:space="preserve">         </w:t>
      </w:r>
      <w:r w:rsidR="00637F5E">
        <w:rPr>
          <w:sz w:val="24"/>
          <w:szCs w:val="24"/>
        </w:rPr>
        <w:tab/>
        <w:t xml:space="preserve">            </w:t>
      </w:r>
      <w:r w:rsidR="00372DCE" w:rsidRPr="00637F5E">
        <w:rPr>
          <w:sz w:val="24"/>
          <w:szCs w:val="24"/>
        </w:rPr>
        <w:t xml:space="preserve">Graduated: </w:t>
      </w:r>
      <w:r w:rsidRPr="00637F5E">
        <w:rPr>
          <w:sz w:val="24"/>
          <w:szCs w:val="24"/>
        </w:rPr>
        <w:t>May 2017 </w:t>
      </w:r>
    </w:p>
    <w:p w:rsidR="007A3545" w:rsidRDefault="00CC75F7" w:rsidP="00FE74F1">
      <w:pPr>
        <w:pStyle w:val="Subsection"/>
        <w:spacing w:before="0" w:after="120"/>
        <w:rPr>
          <w:sz w:val="24"/>
          <w:szCs w:val="24"/>
        </w:rPr>
      </w:pPr>
      <w:r w:rsidRPr="00637F5E">
        <w:rPr>
          <w:sz w:val="24"/>
          <w:szCs w:val="24"/>
        </w:rPr>
        <w:t xml:space="preserve">University of North Carolina At Charlotte </w:t>
      </w:r>
      <w:r w:rsidRPr="00637F5E">
        <w:rPr>
          <w:sz w:val="24"/>
          <w:szCs w:val="24"/>
        </w:rPr>
        <w:tab/>
      </w:r>
      <w:r w:rsidRPr="00637F5E">
        <w:rPr>
          <w:sz w:val="24"/>
          <w:szCs w:val="24"/>
        </w:rPr>
        <w:tab/>
      </w:r>
      <w:r w:rsidRPr="00637F5E">
        <w:rPr>
          <w:sz w:val="24"/>
          <w:szCs w:val="24"/>
        </w:rPr>
        <w:tab/>
      </w:r>
      <w:r w:rsidR="00A13C33">
        <w:rPr>
          <w:sz w:val="24"/>
          <w:szCs w:val="24"/>
        </w:rPr>
        <w:t xml:space="preserve">      </w:t>
      </w:r>
      <w:r w:rsidR="00FE74F1">
        <w:rPr>
          <w:sz w:val="24"/>
          <w:szCs w:val="24"/>
        </w:rPr>
        <w:t xml:space="preserve">       </w:t>
      </w:r>
      <w:r w:rsidR="00FE74F1">
        <w:rPr>
          <w:sz w:val="24"/>
          <w:szCs w:val="24"/>
        </w:rPr>
        <w:tab/>
        <w:t xml:space="preserve">                        Magna Cum Laude</w:t>
      </w:r>
    </w:p>
    <w:p w:rsidR="00A34B07" w:rsidRPr="007A66B2" w:rsidRDefault="00631DBA" w:rsidP="00A624C1">
      <w:pPr>
        <w:pStyle w:val="ListBullet"/>
        <w:numPr>
          <w:ilvl w:val="0"/>
          <w:numId w:val="27"/>
        </w:numPr>
        <w:jc w:val="both"/>
      </w:pPr>
      <w:r>
        <w:t>Chancellor's List of Students 2014-2017</w:t>
      </w:r>
    </w:p>
    <w:sectPr w:rsidR="00A34B07" w:rsidRPr="007A66B2" w:rsidSect="004B69D7">
      <w:type w:val="continuous"/>
      <w:pgSz w:w="12240" w:h="15840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28FE" w:rsidRDefault="006028FE">
      <w:r>
        <w:separator/>
      </w:r>
    </w:p>
  </w:endnote>
  <w:endnote w:type="continuationSeparator" w:id="0">
    <w:p w:rsidR="006028FE" w:rsidRDefault="006028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921031"/>
      <w:docPartObj>
        <w:docPartGallery w:val="Page Numbers (Bottom of Page)"/>
        <w:docPartUnique/>
      </w:docPartObj>
    </w:sdtPr>
    <w:sdtContent>
      <w:p w:rsidR="009565E3" w:rsidRDefault="00500E57">
        <w:pPr>
          <w:pStyle w:val="Footer"/>
          <w:jc w:val="center"/>
        </w:pPr>
        <w:fldSimple w:instr=" PAGE   \* MERGEFORMAT ">
          <w:r w:rsidR="00B81884">
            <w:rPr>
              <w:noProof/>
            </w:rPr>
            <w:t>2</w:t>
          </w:r>
        </w:fldSimple>
      </w:p>
    </w:sdtContent>
  </w:sdt>
  <w:p w:rsidR="009565E3" w:rsidRDefault="009565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921030"/>
      <w:docPartObj>
        <w:docPartGallery w:val="Page Numbers (Bottom of Page)"/>
        <w:docPartUnique/>
      </w:docPartObj>
    </w:sdtPr>
    <w:sdtContent>
      <w:p w:rsidR="009565E3" w:rsidRDefault="00500E57">
        <w:pPr>
          <w:pStyle w:val="Footer"/>
          <w:jc w:val="center"/>
        </w:pPr>
        <w:fldSimple w:instr=" PAGE   \* MERGEFORMAT ">
          <w:r w:rsidR="00B81884">
            <w:rPr>
              <w:noProof/>
            </w:rPr>
            <w:t>1</w:t>
          </w:r>
        </w:fldSimple>
      </w:p>
    </w:sdtContent>
  </w:sdt>
  <w:p w:rsidR="000D6361" w:rsidRDefault="000D6361" w:rsidP="000D6361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28FE" w:rsidRDefault="006028FE">
      <w:r>
        <w:separator/>
      </w:r>
    </w:p>
  </w:footnote>
  <w:footnote w:type="continuationSeparator" w:id="0">
    <w:p w:rsidR="006028FE" w:rsidRDefault="006028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57F" w:rsidRDefault="0076257F" w:rsidP="00F60A33">
    <w:pPr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57F" w:rsidRPr="00445C07" w:rsidRDefault="0076257F" w:rsidP="0042587D">
    <w:pPr>
      <w:pStyle w:val="Title"/>
      <w:spacing w:before="120"/>
      <w:jc w:val="center"/>
      <w:rPr>
        <w:sz w:val="48"/>
        <w:szCs w:val="48"/>
      </w:rPr>
    </w:pPr>
    <w:r w:rsidRPr="00445C07">
      <w:rPr>
        <w:sz w:val="48"/>
        <w:szCs w:val="48"/>
      </w:rPr>
      <w:t>Dillon Cole Mabry</w:t>
    </w:r>
  </w:p>
  <w:p w:rsidR="0076257F" w:rsidRPr="0042587D" w:rsidRDefault="00196492" w:rsidP="0042587D">
    <w:pPr>
      <w:spacing w:before="120" w:after="120"/>
      <w:jc w:val="center"/>
      <w:rPr>
        <w:rFonts w:ascii="Helvetica" w:hAnsi="Helvetica" w:cs="Helvetica"/>
        <w:color w:val="262626"/>
        <w:sz w:val="22"/>
        <w:szCs w:val="22"/>
      </w:rPr>
    </w:pPr>
    <w:r>
      <w:rPr>
        <w:sz w:val="22"/>
        <w:szCs w:val="22"/>
      </w:rPr>
      <w:t xml:space="preserve">Mobile: </w:t>
    </w:r>
    <w:r w:rsidRPr="00196492">
      <w:rPr>
        <w:sz w:val="22"/>
        <w:szCs w:val="22"/>
      </w:rPr>
      <w:t xml:space="preserve">704-465-4690  |  </w:t>
    </w:r>
    <w:r w:rsidR="00AF7E75">
      <w:rPr>
        <w:sz w:val="22"/>
        <w:szCs w:val="22"/>
      </w:rPr>
      <w:t>dcmabry@gmail.com</w:t>
    </w:r>
    <w:r w:rsidRPr="00196492">
      <w:rPr>
        <w:sz w:val="22"/>
        <w:szCs w:val="22"/>
      </w:rPr>
      <w:t xml:space="preserve">  |  linkedin.com/in/dillonmabry </w:t>
    </w:r>
    <w:r w:rsidR="0076257F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B46097C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32C684C"/>
    <w:multiLevelType w:val="hybridMultilevel"/>
    <w:tmpl w:val="A2868C7A"/>
    <w:lvl w:ilvl="0" w:tplc="36E4575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03E92691"/>
    <w:multiLevelType w:val="hybridMultilevel"/>
    <w:tmpl w:val="7C146E8A"/>
    <w:lvl w:ilvl="0" w:tplc="04090009">
      <w:start w:val="1"/>
      <w:numFmt w:val="bullet"/>
      <w:lvlText w:val=""/>
      <w:lvlJc w:val="left"/>
      <w:pPr>
        <w:ind w:left="8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>
    <w:nsid w:val="08AD7E11"/>
    <w:multiLevelType w:val="hybridMultilevel"/>
    <w:tmpl w:val="4D623C1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>
    <w:nsid w:val="0DBE6790"/>
    <w:multiLevelType w:val="hybridMultilevel"/>
    <w:tmpl w:val="81C4A1E6"/>
    <w:lvl w:ilvl="0" w:tplc="2AA20474">
      <w:start w:val="1"/>
      <w:numFmt w:val="bullet"/>
      <w:lvlText w:val=""/>
      <w:lvlJc w:val="left"/>
      <w:pPr>
        <w:ind w:left="432" w:hanging="144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5">
    <w:nsid w:val="12101C33"/>
    <w:multiLevelType w:val="hybridMultilevel"/>
    <w:tmpl w:val="31921312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6">
    <w:nsid w:val="2E4421AF"/>
    <w:multiLevelType w:val="hybridMultilevel"/>
    <w:tmpl w:val="6988E56A"/>
    <w:lvl w:ilvl="0" w:tplc="6D9A2762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>
    <w:nsid w:val="2EBA5C60"/>
    <w:multiLevelType w:val="hybridMultilevel"/>
    <w:tmpl w:val="098A49E8"/>
    <w:lvl w:ilvl="0" w:tplc="5CD85DF6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8228BE"/>
    <w:multiLevelType w:val="hybridMultilevel"/>
    <w:tmpl w:val="53BCA850"/>
    <w:lvl w:ilvl="0" w:tplc="6D9A2762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>
    <w:nsid w:val="36B91722"/>
    <w:multiLevelType w:val="hybridMultilevel"/>
    <w:tmpl w:val="6204CC22"/>
    <w:lvl w:ilvl="0" w:tplc="6D9A2762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0">
    <w:nsid w:val="3BC22EE5"/>
    <w:multiLevelType w:val="hybridMultilevel"/>
    <w:tmpl w:val="7318DD7E"/>
    <w:lvl w:ilvl="0" w:tplc="5EB6FF72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1">
    <w:nsid w:val="3FA02E5B"/>
    <w:multiLevelType w:val="hybridMultilevel"/>
    <w:tmpl w:val="3C168B2A"/>
    <w:lvl w:ilvl="0" w:tplc="E1EC95B4">
      <w:start w:val="1"/>
      <w:numFmt w:val="bullet"/>
      <w:lvlText w:val=""/>
      <w:lvlJc w:val="left"/>
      <w:pPr>
        <w:ind w:left="936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2">
    <w:nsid w:val="412E4E67"/>
    <w:multiLevelType w:val="hybridMultilevel"/>
    <w:tmpl w:val="30660E60"/>
    <w:lvl w:ilvl="0" w:tplc="6D9A2762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3">
    <w:nsid w:val="4F261A24"/>
    <w:multiLevelType w:val="hybridMultilevel"/>
    <w:tmpl w:val="039A8C06"/>
    <w:lvl w:ilvl="0" w:tplc="6E0098BA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4">
    <w:nsid w:val="534302B7"/>
    <w:multiLevelType w:val="hybridMultilevel"/>
    <w:tmpl w:val="ABE02226"/>
    <w:lvl w:ilvl="0" w:tplc="AC721908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5">
    <w:nsid w:val="54A45DC7"/>
    <w:multiLevelType w:val="hybridMultilevel"/>
    <w:tmpl w:val="C3E24F78"/>
    <w:lvl w:ilvl="0" w:tplc="6D9A2762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6">
    <w:nsid w:val="5C091973"/>
    <w:multiLevelType w:val="hybridMultilevel"/>
    <w:tmpl w:val="0F209A82"/>
    <w:lvl w:ilvl="0" w:tplc="2CA64420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7">
    <w:nsid w:val="5FD0735D"/>
    <w:multiLevelType w:val="hybridMultilevel"/>
    <w:tmpl w:val="21ECD0E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8">
    <w:nsid w:val="68E15CF9"/>
    <w:multiLevelType w:val="hybridMultilevel"/>
    <w:tmpl w:val="04C68782"/>
    <w:lvl w:ilvl="0" w:tplc="6D9A2762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>
    <w:nsid w:val="692337B3"/>
    <w:multiLevelType w:val="hybridMultilevel"/>
    <w:tmpl w:val="078CDB08"/>
    <w:lvl w:ilvl="0" w:tplc="127427F8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0">
    <w:nsid w:val="6EA75854"/>
    <w:multiLevelType w:val="hybridMultilevel"/>
    <w:tmpl w:val="8ACE81AC"/>
    <w:lvl w:ilvl="0" w:tplc="DC0680FA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1">
    <w:nsid w:val="6F653551"/>
    <w:multiLevelType w:val="hybridMultilevel"/>
    <w:tmpl w:val="4B50C0E8"/>
    <w:lvl w:ilvl="0" w:tplc="6D9A2762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2">
    <w:nsid w:val="6FBE2162"/>
    <w:multiLevelType w:val="hybridMultilevel"/>
    <w:tmpl w:val="CFDEF8D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3">
    <w:nsid w:val="70FA7E76"/>
    <w:multiLevelType w:val="hybridMultilevel"/>
    <w:tmpl w:val="6C94F426"/>
    <w:lvl w:ilvl="0" w:tplc="17766D48">
      <w:start w:val="1"/>
      <w:numFmt w:val="bullet"/>
      <w:lvlText w:val=""/>
      <w:lvlJc w:val="left"/>
      <w:pPr>
        <w:ind w:left="576" w:hanging="432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4">
    <w:nsid w:val="74BE7756"/>
    <w:multiLevelType w:val="hybridMultilevel"/>
    <w:tmpl w:val="FF68C174"/>
    <w:lvl w:ilvl="0" w:tplc="9B1C1C1E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5">
    <w:nsid w:val="76CA7C90"/>
    <w:multiLevelType w:val="hybridMultilevel"/>
    <w:tmpl w:val="C66C9F4A"/>
    <w:lvl w:ilvl="0" w:tplc="ECF413E8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3"/>
  </w:num>
  <w:num w:numId="6">
    <w:abstractNumId w:val="22"/>
  </w:num>
  <w:num w:numId="7">
    <w:abstractNumId w:val="2"/>
  </w:num>
  <w:num w:numId="8">
    <w:abstractNumId w:val="17"/>
  </w:num>
  <w:num w:numId="9">
    <w:abstractNumId w:val="6"/>
  </w:num>
  <w:num w:numId="10">
    <w:abstractNumId w:val="9"/>
  </w:num>
  <w:num w:numId="11">
    <w:abstractNumId w:val="8"/>
  </w:num>
  <w:num w:numId="12">
    <w:abstractNumId w:val="5"/>
  </w:num>
  <w:num w:numId="13">
    <w:abstractNumId w:val="11"/>
  </w:num>
  <w:num w:numId="14">
    <w:abstractNumId w:val="13"/>
  </w:num>
  <w:num w:numId="15">
    <w:abstractNumId w:val="21"/>
  </w:num>
  <w:num w:numId="16">
    <w:abstractNumId w:val="4"/>
  </w:num>
  <w:num w:numId="17">
    <w:abstractNumId w:val="23"/>
  </w:num>
  <w:num w:numId="18">
    <w:abstractNumId w:val="25"/>
  </w:num>
  <w:num w:numId="19">
    <w:abstractNumId w:val="10"/>
  </w:num>
  <w:num w:numId="20">
    <w:abstractNumId w:val="20"/>
  </w:num>
  <w:num w:numId="21">
    <w:abstractNumId w:val="15"/>
  </w:num>
  <w:num w:numId="22">
    <w:abstractNumId w:val="12"/>
  </w:num>
  <w:num w:numId="23">
    <w:abstractNumId w:val="16"/>
  </w:num>
  <w:num w:numId="24">
    <w:abstractNumId w:val="19"/>
  </w:num>
  <w:num w:numId="25">
    <w:abstractNumId w:val="18"/>
  </w:num>
  <w:num w:numId="26">
    <w:abstractNumId w:val="24"/>
  </w:num>
  <w:num w:numId="27">
    <w:abstractNumId w:val="1"/>
  </w:num>
  <w:num w:numId="28">
    <w:abstractNumId w:val="14"/>
  </w:num>
  <w:num w:numId="2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162818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wpJustification/>
    <w:doNotExpandShiftReturn/>
  </w:compat>
  <w:rsids>
    <w:rsidRoot w:val="00A3193D"/>
    <w:rsid w:val="00013A88"/>
    <w:rsid w:val="00023A0D"/>
    <w:rsid w:val="00032322"/>
    <w:rsid w:val="00043626"/>
    <w:rsid w:val="00043DF2"/>
    <w:rsid w:val="00047CF3"/>
    <w:rsid w:val="000601B2"/>
    <w:rsid w:val="00060215"/>
    <w:rsid w:val="00065269"/>
    <w:rsid w:val="00073BCD"/>
    <w:rsid w:val="00080197"/>
    <w:rsid w:val="00084DD6"/>
    <w:rsid w:val="0009421F"/>
    <w:rsid w:val="000946E7"/>
    <w:rsid w:val="000954D8"/>
    <w:rsid w:val="000C28E8"/>
    <w:rsid w:val="000D1351"/>
    <w:rsid w:val="000D6361"/>
    <w:rsid w:val="000D7EDC"/>
    <w:rsid w:val="000E4650"/>
    <w:rsid w:val="000E722B"/>
    <w:rsid w:val="000F3361"/>
    <w:rsid w:val="000F35A7"/>
    <w:rsid w:val="000F4E2D"/>
    <w:rsid w:val="000F5C60"/>
    <w:rsid w:val="0010155E"/>
    <w:rsid w:val="001103E6"/>
    <w:rsid w:val="00112D18"/>
    <w:rsid w:val="001220E0"/>
    <w:rsid w:val="001233E1"/>
    <w:rsid w:val="001447C6"/>
    <w:rsid w:val="00160CCE"/>
    <w:rsid w:val="00163CD8"/>
    <w:rsid w:val="00166C4C"/>
    <w:rsid w:val="00170EB1"/>
    <w:rsid w:val="00180333"/>
    <w:rsid w:val="0018309A"/>
    <w:rsid w:val="00196492"/>
    <w:rsid w:val="00196E5C"/>
    <w:rsid w:val="001B067A"/>
    <w:rsid w:val="001B54B6"/>
    <w:rsid w:val="001C651D"/>
    <w:rsid w:val="001D119A"/>
    <w:rsid w:val="001D14A5"/>
    <w:rsid w:val="001D2261"/>
    <w:rsid w:val="001D3E1E"/>
    <w:rsid w:val="001D51D6"/>
    <w:rsid w:val="001E322A"/>
    <w:rsid w:val="001E551F"/>
    <w:rsid w:val="001E71BF"/>
    <w:rsid w:val="001F71D1"/>
    <w:rsid w:val="00200CC3"/>
    <w:rsid w:val="002060F4"/>
    <w:rsid w:val="002106AC"/>
    <w:rsid w:val="002145C3"/>
    <w:rsid w:val="002209BF"/>
    <w:rsid w:val="0022308F"/>
    <w:rsid w:val="0023039D"/>
    <w:rsid w:val="00234A08"/>
    <w:rsid w:val="0023534F"/>
    <w:rsid w:val="0023604C"/>
    <w:rsid w:val="00236518"/>
    <w:rsid w:val="00236D65"/>
    <w:rsid w:val="002560AD"/>
    <w:rsid w:val="00262140"/>
    <w:rsid w:val="002814C2"/>
    <w:rsid w:val="00282AA7"/>
    <w:rsid w:val="0028595E"/>
    <w:rsid w:val="002928C1"/>
    <w:rsid w:val="00295232"/>
    <w:rsid w:val="00297723"/>
    <w:rsid w:val="002A04C9"/>
    <w:rsid w:val="002B1680"/>
    <w:rsid w:val="002B3799"/>
    <w:rsid w:val="002C2AE6"/>
    <w:rsid w:val="002C5F49"/>
    <w:rsid w:val="002E2D3F"/>
    <w:rsid w:val="002E3305"/>
    <w:rsid w:val="002F5022"/>
    <w:rsid w:val="002F5E96"/>
    <w:rsid w:val="00316545"/>
    <w:rsid w:val="00322678"/>
    <w:rsid w:val="00326CC8"/>
    <w:rsid w:val="0033193E"/>
    <w:rsid w:val="00332953"/>
    <w:rsid w:val="00344C06"/>
    <w:rsid w:val="0035011F"/>
    <w:rsid w:val="003621C8"/>
    <w:rsid w:val="003667BC"/>
    <w:rsid w:val="0037093B"/>
    <w:rsid w:val="00371E77"/>
    <w:rsid w:val="00372DCE"/>
    <w:rsid w:val="00375574"/>
    <w:rsid w:val="003764A5"/>
    <w:rsid w:val="0038198C"/>
    <w:rsid w:val="003857D5"/>
    <w:rsid w:val="00391AA5"/>
    <w:rsid w:val="003A69F1"/>
    <w:rsid w:val="003B07DD"/>
    <w:rsid w:val="003B31D6"/>
    <w:rsid w:val="003C2557"/>
    <w:rsid w:val="003D0E06"/>
    <w:rsid w:val="003D42C4"/>
    <w:rsid w:val="003D7631"/>
    <w:rsid w:val="003E3E90"/>
    <w:rsid w:val="003E4EB5"/>
    <w:rsid w:val="003F0F45"/>
    <w:rsid w:val="003F1AE6"/>
    <w:rsid w:val="003F257C"/>
    <w:rsid w:val="003F4F53"/>
    <w:rsid w:val="00403532"/>
    <w:rsid w:val="004046A1"/>
    <w:rsid w:val="00410764"/>
    <w:rsid w:val="00410BA4"/>
    <w:rsid w:val="0041527E"/>
    <w:rsid w:val="0042166A"/>
    <w:rsid w:val="00423501"/>
    <w:rsid w:val="0042587D"/>
    <w:rsid w:val="00425F13"/>
    <w:rsid w:val="004350A0"/>
    <w:rsid w:val="00445C07"/>
    <w:rsid w:val="004520DA"/>
    <w:rsid w:val="0045355A"/>
    <w:rsid w:val="004550C5"/>
    <w:rsid w:val="00460E9D"/>
    <w:rsid w:val="004631BA"/>
    <w:rsid w:val="00463BD9"/>
    <w:rsid w:val="00465EE9"/>
    <w:rsid w:val="00467D52"/>
    <w:rsid w:val="004707F1"/>
    <w:rsid w:val="00472EDD"/>
    <w:rsid w:val="00473761"/>
    <w:rsid w:val="0048240B"/>
    <w:rsid w:val="00485B2A"/>
    <w:rsid w:val="00495F55"/>
    <w:rsid w:val="004A4B93"/>
    <w:rsid w:val="004B69D7"/>
    <w:rsid w:val="004C454F"/>
    <w:rsid w:val="004C4D4D"/>
    <w:rsid w:val="004D3BF6"/>
    <w:rsid w:val="004D6D4C"/>
    <w:rsid w:val="004E5A10"/>
    <w:rsid w:val="00500E57"/>
    <w:rsid w:val="00505066"/>
    <w:rsid w:val="0051737C"/>
    <w:rsid w:val="00517D08"/>
    <w:rsid w:val="00522A9A"/>
    <w:rsid w:val="00522F76"/>
    <w:rsid w:val="00525F03"/>
    <w:rsid w:val="00531196"/>
    <w:rsid w:val="00533438"/>
    <w:rsid w:val="005359C4"/>
    <w:rsid w:val="00535A7C"/>
    <w:rsid w:val="005453DC"/>
    <w:rsid w:val="0055440B"/>
    <w:rsid w:val="00562498"/>
    <w:rsid w:val="00575C4F"/>
    <w:rsid w:val="00577D1E"/>
    <w:rsid w:val="005922AB"/>
    <w:rsid w:val="00592ADB"/>
    <w:rsid w:val="00597012"/>
    <w:rsid w:val="005A5C1C"/>
    <w:rsid w:val="005B14B7"/>
    <w:rsid w:val="005B5D5E"/>
    <w:rsid w:val="005B7428"/>
    <w:rsid w:val="005D001A"/>
    <w:rsid w:val="005D41E1"/>
    <w:rsid w:val="005D4ED3"/>
    <w:rsid w:val="005D700C"/>
    <w:rsid w:val="005E0180"/>
    <w:rsid w:val="005E1F02"/>
    <w:rsid w:val="005E5650"/>
    <w:rsid w:val="005F279A"/>
    <w:rsid w:val="005F49F3"/>
    <w:rsid w:val="00600AE1"/>
    <w:rsid w:val="006028FE"/>
    <w:rsid w:val="00605EF2"/>
    <w:rsid w:val="0061521D"/>
    <w:rsid w:val="00621107"/>
    <w:rsid w:val="006227BA"/>
    <w:rsid w:val="00631160"/>
    <w:rsid w:val="00631DBA"/>
    <w:rsid w:val="00632E5F"/>
    <w:rsid w:val="006334F8"/>
    <w:rsid w:val="00634055"/>
    <w:rsid w:val="00637F5E"/>
    <w:rsid w:val="00642490"/>
    <w:rsid w:val="0065540C"/>
    <w:rsid w:val="006560AB"/>
    <w:rsid w:val="00663F30"/>
    <w:rsid w:val="00671103"/>
    <w:rsid w:val="00675F5D"/>
    <w:rsid w:val="00681412"/>
    <w:rsid w:val="0068149E"/>
    <w:rsid w:val="00687CC0"/>
    <w:rsid w:val="0069275D"/>
    <w:rsid w:val="00695E32"/>
    <w:rsid w:val="006972DD"/>
    <w:rsid w:val="006A6629"/>
    <w:rsid w:val="006A6D30"/>
    <w:rsid w:val="006B09E2"/>
    <w:rsid w:val="006C1509"/>
    <w:rsid w:val="006D324B"/>
    <w:rsid w:val="006D39AA"/>
    <w:rsid w:val="006E0483"/>
    <w:rsid w:val="006E72A5"/>
    <w:rsid w:val="006F5410"/>
    <w:rsid w:val="006F7DAE"/>
    <w:rsid w:val="00703978"/>
    <w:rsid w:val="00705280"/>
    <w:rsid w:val="00705588"/>
    <w:rsid w:val="00710890"/>
    <w:rsid w:val="00710D37"/>
    <w:rsid w:val="0072092F"/>
    <w:rsid w:val="00721647"/>
    <w:rsid w:val="00734191"/>
    <w:rsid w:val="0073493D"/>
    <w:rsid w:val="00742E1E"/>
    <w:rsid w:val="00757958"/>
    <w:rsid w:val="0076257F"/>
    <w:rsid w:val="00762D98"/>
    <w:rsid w:val="00772569"/>
    <w:rsid w:val="00776DA2"/>
    <w:rsid w:val="00780A59"/>
    <w:rsid w:val="00783D17"/>
    <w:rsid w:val="0078638D"/>
    <w:rsid w:val="007A3545"/>
    <w:rsid w:val="007A5CFC"/>
    <w:rsid w:val="007A6005"/>
    <w:rsid w:val="007A66B2"/>
    <w:rsid w:val="007B65CD"/>
    <w:rsid w:val="007C27AE"/>
    <w:rsid w:val="007E253C"/>
    <w:rsid w:val="007F08E3"/>
    <w:rsid w:val="007F2106"/>
    <w:rsid w:val="007F4303"/>
    <w:rsid w:val="007F6F70"/>
    <w:rsid w:val="008052AE"/>
    <w:rsid w:val="008254ED"/>
    <w:rsid w:val="0083264D"/>
    <w:rsid w:val="00847650"/>
    <w:rsid w:val="0085276B"/>
    <w:rsid w:val="0085633A"/>
    <w:rsid w:val="00860342"/>
    <w:rsid w:val="00865868"/>
    <w:rsid w:val="00866131"/>
    <w:rsid w:val="008777C7"/>
    <w:rsid w:val="0088576A"/>
    <w:rsid w:val="00886006"/>
    <w:rsid w:val="008A7566"/>
    <w:rsid w:val="008B2C5D"/>
    <w:rsid w:val="008B4376"/>
    <w:rsid w:val="008B5925"/>
    <w:rsid w:val="008B5D80"/>
    <w:rsid w:val="008C07F6"/>
    <w:rsid w:val="008C1399"/>
    <w:rsid w:val="008C713A"/>
    <w:rsid w:val="008C7522"/>
    <w:rsid w:val="008E05D3"/>
    <w:rsid w:val="008E5395"/>
    <w:rsid w:val="008E62A3"/>
    <w:rsid w:val="008E7EB6"/>
    <w:rsid w:val="008F0558"/>
    <w:rsid w:val="008F1F83"/>
    <w:rsid w:val="008F2344"/>
    <w:rsid w:val="008F59E6"/>
    <w:rsid w:val="008F5A7F"/>
    <w:rsid w:val="00900829"/>
    <w:rsid w:val="00902E06"/>
    <w:rsid w:val="0091514A"/>
    <w:rsid w:val="009162E1"/>
    <w:rsid w:val="00923637"/>
    <w:rsid w:val="009252D1"/>
    <w:rsid w:val="009413D4"/>
    <w:rsid w:val="00942561"/>
    <w:rsid w:val="00944484"/>
    <w:rsid w:val="009508F9"/>
    <w:rsid w:val="009524AA"/>
    <w:rsid w:val="009565E3"/>
    <w:rsid w:val="00956CCE"/>
    <w:rsid w:val="009637AA"/>
    <w:rsid w:val="00966789"/>
    <w:rsid w:val="009726D2"/>
    <w:rsid w:val="00972CE0"/>
    <w:rsid w:val="009815DC"/>
    <w:rsid w:val="00981A95"/>
    <w:rsid w:val="00984693"/>
    <w:rsid w:val="009A3F91"/>
    <w:rsid w:val="009A77CA"/>
    <w:rsid w:val="009E3980"/>
    <w:rsid w:val="009F5721"/>
    <w:rsid w:val="00A0085E"/>
    <w:rsid w:val="00A0372C"/>
    <w:rsid w:val="00A11BF3"/>
    <w:rsid w:val="00A12884"/>
    <w:rsid w:val="00A13C33"/>
    <w:rsid w:val="00A218BB"/>
    <w:rsid w:val="00A25962"/>
    <w:rsid w:val="00A26E45"/>
    <w:rsid w:val="00A304E9"/>
    <w:rsid w:val="00A3193D"/>
    <w:rsid w:val="00A34B07"/>
    <w:rsid w:val="00A404DB"/>
    <w:rsid w:val="00A43A72"/>
    <w:rsid w:val="00A45563"/>
    <w:rsid w:val="00A45F0A"/>
    <w:rsid w:val="00A5267C"/>
    <w:rsid w:val="00A54F91"/>
    <w:rsid w:val="00A56D63"/>
    <w:rsid w:val="00A57541"/>
    <w:rsid w:val="00A57A9D"/>
    <w:rsid w:val="00A619EA"/>
    <w:rsid w:val="00A624C1"/>
    <w:rsid w:val="00A702B8"/>
    <w:rsid w:val="00A73548"/>
    <w:rsid w:val="00A742B8"/>
    <w:rsid w:val="00A747B2"/>
    <w:rsid w:val="00A8306F"/>
    <w:rsid w:val="00A84ECC"/>
    <w:rsid w:val="00A91657"/>
    <w:rsid w:val="00AA00B8"/>
    <w:rsid w:val="00AA4CD5"/>
    <w:rsid w:val="00AB0FE0"/>
    <w:rsid w:val="00AB70B0"/>
    <w:rsid w:val="00AC0051"/>
    <w:rsid w:val="00AC503B"/>
    <w:rsid w:val="00AC5976"/>
    <w:rsid w:val="00AC5DEC"/>
    <w:rsid w:val="00AD395E"/>
    <w:rsid w:val="00AD5174"/>
    <w:rsid w:val="00AE0B5D"/>
    <w:rsid w:val="00AF2E36"/>
    <w:rsid w:val="00AF6C23"/>
    <w:rsid w:val="00AF7E75"/>
    <w:rsid w:val="00B0320F"/>
    <w:rsid w:val="00B03FDD"/>
    <w:rsid w:val="00B05C0B"/>
    <w:rsid w:val="00B07E24"/>
    <w:rsid w:val="00B1224B"/>
    <w:rsid w:val="00B179AC"/>
    <w:rsid w:val="00B30580"/>
    <w:rsid w:val="00B42D84"/>
    <w:rsid w:val="00B504E0"/>
    <w:rsid w:val="00B52CBF"/>
    <w:rsid w:val="00B5536A"/>
    <w:rsid w:val="00B65FA7"/>
    <w:rsid w:val="00B72D26"/>
    <w:rsid w:val="00B75DF1"/>
    <w:rsid w:val="00B76307"/>
    <w:rsid w:val="00B766F8"/>
    <w:rsid w:val="00B76BFB"/>
    <w:rsid w:val="00B81884"/>
    <w:rsid w:val="00B91986"/>
    <w:rsid w:val="00B9432A"/>
    <w:rsid w:val="00BB3B4C"/>
    <w:rsid w:val="00BB414F"/>
    <w:rsid w:val="00BB43CE"/>
    <w:rsid w:val="00BC2BD7"/>
    <w:rsid w:val="00BC3E49"/>
    <w:rsid w:val="00BC4B3E"/>
    <w:rsid w:val="00BD5C21"/>
    <w:rsid w:val="00BD7AD2"/>
    <w:rsid w:val="00BE572A"/>
    <w:rsid w:val="00C03A1F"/>
    <w:rsid w:val="00C1273C"/>
    <w:rsid w:val="00C30BA4"/>
    <w:rsid w:val="00C3113B"/>
    <w:rsid w:val="00C340BC"/>
    <w:rsid w:val="00C372D8"/>
    <w:rsid w:val="00C43303"/>
    <w:rsid w:val="00C55DD9"/>
    <w:rsid w:val="00C67C1E"/>
    <w:rsid w:val="00C75464"/>
    <w:rsid w:val="00C77600"/>
    <w:rsid w:val="00C80B7F"/>
    <w:rsid w:val="00C90F93"/>
    <w:rsid w:val="00C95AFB"/>
    <w:rsid w:val="00C97B57"/>
    <w:rsid w:val="00CA7F3C"/>
    <w:rsid w:val="00CB3E90"/>
    <w:rsid w:val="00CB7229"/>
    <w:rsid w:val="00CC65E6"/>
    <w:rsid w:val="00CC6EFE"/>
    <w:rsid w:val="00CC75F7"/>
    <w:rsid w:val="00CE05FD"/>
    <w:rsid w:val="00CF434A"/>
    <w:rsid w:val="00D04F62"/>
    <w:rsid w:val="00D164D5"/>
    <w:rsid w:val="00D219E4"/>
    <w:rsid w:val="00D43441"/>
    <w:rsid w:val="00D4510D"/>
    <w:rsid w:val="00D464B2"/>
    <w:rsid w:val="00D527E3"/>
    <w:rsid w:val="00D73006"/>
    <w:rsid w:val="00D73A81"/>
    <w:rsid w:val="00D8108A"/>
    <w:rsid w:val="00DA2572"/>
    <w:rsid w:val="00DA77B6"/>
    <w:rsid w:val="00DB0309"/>
    <w:rsid w:val="00DB2E52"/>
    <w:rsid w:val="00DC40D6"/>
    <w:rsid w:val="00DD1874"/>
    <w:rsid w:val="00DD593A"/>
    <w:rsid w:val="00DE7772"/>
    <w:rsid w:val="00DF2A63"/>
    <w:rsid w:val="00E21230"/>
    <w:rsid w:val="00E3027F"/>
    <w:rsid w:val="00E31A6B"/>
    <w:rsid w:val="00E33397"/>
    <w:rsid w:val="00E339EF"/>
    <w:rsid w:val="00E45680"/>
    <w:rsid w:val="00E471A2"/>
    <w:rsid w:val="00E50E96"/>
    <w:rsid w:val="00E50F80"/>
    <w:rsid w:val="00E57EAA"/>
    <w:rsid w:val="00E62601"/>
    <w:rsid w:val="00E7225B"/>
    <w:rsid w:val="00E84849"/>
    <w:rsid w:val="00E9588C"/>
    <w:rsid w:val="00EA4063"/>
    <w:rsid w:val="00EA75E6"/>
    <w:rsid w:val="00EB0806"/>
    <w:rsid w:val="00EB6F70"/>
    <w:rsid w:val="00EC363D"/>
    <w:rsid w:val="00ED3E80"/>
    <w:rsid w:val="00EE64B1"/>
    <w:rsid w:val="00EF7E52"/>
    <w:rsid w:val="00F021CE"/>
    <w:rsid w:val="00F11BD1"/>
    <w:rsid w:val="00F15100"/>
    <w:rsid w:val="00F21B12"/>
    <w:rsid w:val="00F24071"/>
    <w:rsid w:val="00F25517"/>
    <w:rsid w:val="00F269E5"/>
    <w:rsid w:val="00F31F0F"/>
    <w:rsid w:val="00F36D7A"/>
    <w:rsid w:val="00F42554"/>
    <w:rsid w:val="00F444F2"/>
    <w:rsid w:val="00F54282"/>
    <w:rsid w:val="00F568B5"/>
    <w:rsid w:val="00F57733"/>
    <w:rsid w:val="00F60A33"/>
    <w:rsid w:val="00F62E1E"/>
    <w:rsid w:val="00F646F0"/>
    <w:rsid w:val="00F66381"/>
    <w:rsid w:val="00F67E52"/>
    <w:rsid w:val="00F7161E"/>
    <w:rsid w:val="00F827EF"/>
    <w:rsid w:val="00F86989"/>
    <w:rsid w:val="00F95A8B"/>
    <w:rsid w:val="00FA30D0"/>
    <w:rsid w:val="00FB0BED"/>
    <w:rsid w:val="00FC06C5"/>
    <w:rsid w:val="00FC2382"/>
    <w:rsid w:val="00FD1220"/>
    <w:rsid w:val="00FD59A1"/>
    <w:rsid w:val="00FD67C3"/>
    <w:rsid w:val="00FE2DFB"/>
    <w:rsid w:val="00FE6591"/>
    <w:rsid w:val="00FE74F1"/>
    <w:rsid w:val="00FF0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281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FDD"/>
    <w:pPr>
      <w:spacing w:after="0"/>
    </w:pPr>
    <w:rPr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E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4141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3D0E06"/>
    <w:pP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36"/>
    </w:rPr>
  </w:style>
  <w:style w:type="character" w:customStyle="1" w:styleId="TitleChar">
    <w:name w:val="Title Char"/>
    <w:basedOn w:val="DefaultParagraphFont"/>
    <w:link w:val="Title"/>
    <w:uiPriority w:val="2"/>
    <w:rsid w:val="003D0E06"/>
    <w:rPr>
      <w:rFonts w:asciiTheme="majorHAnsi" w:eastAsiaTheme="majorEastAsia" w:hAnsiTheme="majorHAnsi" w:cstheme="majorBidi"/>
      <w:color w:val="141414" w:themeColor="accent1"/>
      <w:kern w:val="28"/>
      <w:sz w:val="36"/>
    </w:rPr>
  </w:style>
  <w:style w:type="character" w:styleId="PlaceholderText">
    <w:name w:val="Placeholder Text"/>
    <w:basedOn w:val="DefaultParagraphFont"/>
    <w:uiPriority w:val="99"/>
    <w:semiHidden/>
    <w:rsid w:val="005E1F02"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rsid w:val="00705280"/>
    <w:pPr>
      <w:pBdr>
        <w:top w:val="single" w:sz="12" w:space="4" w:color="141414" w:themeColor="accent1"/>
      </w:pBdr>
      <w:spacing w:before="60" w:after="120"/>
    </w:pPr>
    <w:rPr>
      <w:rFonts w:asciiTheme="majorHAnsi" w:eastAsiaTheme="majorEastAsia" w:hAnsiTheme="majorHAnsi" w:cstheme="majorBidi"/>
      <w:b/>
      <w:bCs/>
      <w:color w:val="4E4E4E" w:themeColor="accent1" w:themeTint="BF"/>
      <w:sz w:val="26"/>
    </w:rPr>
  </w:style>
  <w:style w:type="paragraph" w:styleId="ListBullet">
    <w:name w:val="List Bullet"/>
    <w:basedOn w:val="Normal"/>
    <w:uiPriority w:val="1"/>
    <w:unhideWhenUsed/>
    <w:qFormat/>
    <w:rsid w:val="004B69D7"/>
    <w:pPr>
      <w:numPr>
        <w:numId w:val="1"/>
      </w:numPr>
      <w:spacing w:after="60"/>
    </w:pPr>
    <w:rPr>
      <w:sz w:val="22"/>
    </w:rPr>
  </w:style>
  <w:style w:type="paragraph" w:customStyle="1" w:styleId="Subsection">
    <w:name w:val="Subsection"/>
    <w:basedOn w:val="Normal"/>
    <w:uiPriority w:val="1"/>
    <w:qFormat/>
    <w:rsid w:val="00762D98"/>
    <w:pPr>
      <w:spacing w:before="60" w:after="60"/>
    </w:pPr>
    <w:rPr>
      <w:b/>
      <w:bCs/>
      <w:smallCaps/>
      <w:color w:val="191919" w:themeColor="background2" w:themeShade="1A"/>
      <w:sz w:val="22"/>
    </w:rPr>
  </w:style>
  <w:style w:type="paragraph" w:styleId="Header">
    <w:name w:val="header"/>
    <w:basedOn w:val="Normal"/>
    <w:link w:val="HeaderChar"/>
    <w:uiPriority w:val="99"/>
    <w:unhideWhenUsed/>
    <w:rsid w:val="005E1F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F02"/>
  </w:style>
  <w:style w:type="paragraph" w:styleId="Footer">
    <w:name w:val="footer"/>
    <w:basedOn w:val="Normal"/>
    <w:link w:val="FooterChar"/>
    <w:uiPriority w:val="99"/>
    <w:unhideWhenUsed/>
    <w:rsid w:val="005E1F02"/>
    <w:pPr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5E1F02"/>
    <w:rPr>
      <w:color w:val="14141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95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B5D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5D8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5D80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5D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5D80"/>
    <w:rPr>
      <w:b/>
      <w:bCs/>
      <w:sz w:val="20"/>
    </w:rPr>
  </w:style>
  <w:style w:type="paragraph" w:styleId="NoSpacing">
    <w:name w:val="No Spacing"/>
    <w:uiPriority w:val="36"/>
    <w:qFormat/>
    <w:rsid w:val="00734191"/>
    <w:pPr>
      <w:spacing w:after="0"/>
    </w:pPr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B03FDD"/>
  </w:style>
  <w:style w:type="character" w:customStyle="1" w:styleId="Heading2Char">
    <w:name w:val="Heading 2 Char"/>
    <w:basedOn w:val="DefaultParagraphFont"/>
    <w:link w:val="Heading2"/>
    <w:uiPriority w:val="9"/>
    <w:rsid w:val="00BC3E49"/>
    <w:rPr>
      <w:rFonts w:asciiTheme="majorHAnsi" w:eastAsiaTheme="majorEastAsia" w:hAnsiTheme="majorHAnsi" w:cstheme="majorBidi"/>
      <w:b/>
      <w:bCs/>
      <w:color w:val="141414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25B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uiPriority="3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FDD"/>
    <w:pPr>
      <w:spacing w:after="0"/>
    </w:pPr>
    <w:rPr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5E1F02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sid w:val="005E1F0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5E1F02"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rsid w:val="00B03FDD"/>
    <w:pPr>
      <w:spacing w:before="240" w:after="100"/>
    </w:pPr>
    <w:rPr>
      <w:rFonts w:asciiTheme="majorHAnsi" w:eastAsiaTheme="majorEastAsia" w:hAnsiTheme="majorHAnsi" w:cstheme="majorBidi"/>
      <w:b/>
      <w:bCs/>
      <w:color w:val="4E4E4E" w:themeColor="accent1" w:themeTint="BF"/>
      <w:sz w:val="28"/>
    </w:rPr>
  </w:style>
  <w:style w:type="paragraph" w:styleId="ListBullet">
    <w:name w:val="List Bullet"/>
    <w:basedOn w:val="Normal"/>
    <w:uiPriority w:val="1"/>
    <w:unhideWhenUsed/>
    <w:qFormat/>
    <w:rsid w:val="00AB70B0"/>
    <w:pPr>
      <w:numPr>
        <w:numId w:val="1"/>
      </w:numPr>
      <w:spacing w:after="160"/>
    </w:pPr>
    <w:rPr>
      <w:sz w:val="22"/>
    </w:rPr>
  </w:style>
  <w:style w:type="paragraph" w:customStyle="1" w:styleId="Subsection">
    <w:name w:val="Subsection"/>
    <w:basedOn w:val="Normal"/>
    <w:uiPriority w:val="1"/>
    <w:qFormat/>
    <w:rsid w:val="00B07E24"/>
    <w:pPr>
      <w:spacing w:before="280" w:after="120"/>
    </w:pPr>
    <w:rPr>
      <w:b/>
      <w:bCs/>
      <w:smallCaps/>
      <w:color w:val="191919" w:themeColor="background2" w:themeShade="1A"/>
      <w:sz w:val="22"/>
    </w:rPr>
  </w:style>
  <w:style w:type="paragraph" w:styleId="Header">
    <w:name w:val="header"/>
    <w:basedOn w:val="Normal"/>
    <w:link w:val="HeaderChar"/>
    <w:uiPriority w:val="99"/>
    <w:unhideWhenUsed/>
    <w:rsid w:val="005E1F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F02"/>
  </w:style>
  <w:style w:type="paragraph" w:styleId="Footer">
    <w:name w:val="footer"/>
    <w:basedOn w:val="Normal"/>
    <w:link w:val="FooterChar"/>
    <w:uiPriority w:val="99"/>
    <w:unhideWhenUsed/>
    <w:rsid w:val="005E1F02"/>
    <w:pPr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5E1F02"/>
    <w:rPr>
      <w:color w:val="14141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95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B5D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5D8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5D80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5D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5D80"/>
    <w:rPr>
      <w:b/>
      <w:bCs/>
      <w:sz w:val="20"/>
    </w:rPr>
  </w:style>
  <w:style w:type="paragraph" w:styleId="NoSpacing">
    <w:name w:val="No Spacing"/>
    <w:uiPriority w:val="36"/>
    <w:qFormat/>
    <w:rsid w:val="00734191"/>
    <w:pPr>
      <w:spacing w:after="0"/>
    </w:pPr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B03F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Downloads\TS102919188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4254 Plank Rd. Norwood NC 28128</CompanyAddress>
  <CompanyPhone>704-465-4690</CompanyPhone>
  <CompanyFax/>
  <CompanyEmail>dcmabry@gmail.com | linkedin.com/in/dillonmabry | github.com/dillonmabry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F76F8B-5E33-4C66-9E3E-20EB362965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A84C77-E28B-492A-8478-DEE806F18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TS102919188.dotx</Template>
  <TotalTime>211</TotalTime>
  <Pages>2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America</Company>
  <LinksUpToDate>false</LinksUpToDate>
  <CharactersWithSpaces>4567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Dillon Cole Mabry</dc:creator>
  <cp:lastModifiedBy>Dillon</cp:lastModifiedBy>
  <cp:revision>11</cp:revision>
  <cp:lastPrinted>2018-05-31T01:29:00Z</cp:lastPrinted>
  <dcterms:created xsi:type="dcterms:W3CDTF">2018-05-22T02:34:00Z</dcterms:created>
  <dcterms:modified xsi:type="dcterms:W3CDTF">2018-06-17T01:16:00Z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TC029191889991</vt:lpwstr>
  </property>
  <property fmtid="{D5CDD505-2E9C-101B-9397-08002B2CF9AE}" pid="3" name="_AdHocReviewCycleID">
    <vt:i4>583561911</vt:i4>
  </property>
  <property fmtid="{D5CDD505-2E9C-101B-9397-08002B2CF9AE}" pid="4" name="_NewReviewCycle">
    <vt:lpwstr/>
  </property>
  <property fmtid="{D5CDD505-2E9C-101B-9397-08002B2CF9AE}" pid="5" name="_EmailSubject">
    <vt:lpwstr>SecureEmail: Resume New</vt:lpwstr>
  </property>
  <property fmtid="{D5CDD505-2E9C-101B-9397-08002B2CF9AE}" pid="6" name="_AuthorEmail">
    <vt:lpwstr>dillon.mabry@bankofamerica.com</vt:lpwstr>
  </property>
  <property fmtid="{D5CDD505-2E9C-101B-9397-08002B2CF9AE}" pid="7" name="_AuthorEmailDisplayName">
    <vt:lpwstr>Mabry, Dillon</vt:lpwstr>
  </property>
  <property fmtid="{D5CDD505-2E9C-101B-9397-08002B2CF9AE}" pid="8" name="_PreviousAdHocReviewCycleID">
    <vt:i4>583561911</vt:i4>
  </property>
  <property fmtid="{D5CDD505-2E9C-101B-9397-08002B2CF9AE}" pid="9" name="_ReviewingToolsShownOnce">
    <vt:lpwstr/>
  </property>
</Properties>
</file>